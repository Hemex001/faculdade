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753A2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753A28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753A28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753A28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753A28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753A28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753A28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Ttulo1"/>
      </w:pPr>
      <w:bookmarkStart w:id="0" w:name="_Toc341694026"/>
      <w:r>
        <w:t>Índice</w:t>
      </w:r>
      <w:bookmarkEnd w:id="0"/>
    </w:p>
    <w:p w:rsidR="00753A28" w:rsidRDefault="00A26DC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anchor="_Toc341694026" w:history="1">
        <w:r w:rsidR="00753A28" w:rsidRPr="00296F18">
          <w:rPr>
            <w:rStyle w:val="Hyperlink"/>
            <w:noProof/>
          </w:rPr>
          <w:t>Índice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_Toc341694026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1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694027" w:history="1">
        <w:r w:rsidR="00753A28" w:rsidRPr="00296F18">
          <w:rPr>
            <w:rStyle w:val="Hyperlink"/>
            <w:noProof/>
          </w:rPr>
          <w:t>Objetivo do Plano de Gerenciamento da Qualidade do Projeto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_Toc341694027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2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694028" w:history="1">
        <w:r w:rsidR="00753A28" w:rsidRPr="00296F18">
          <w:rPr>
            <w:rStyle w:val="Hyperlink"/>
            <w:noProof/>
          </w:rPr>
          <w:t>Método de Gerenciamento da Qualidade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_Toc341694028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2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29" w:history="1">
        <w:r w:rsidR="00753A28" w:rsidRPr="00296F18">
          <w:rPr>
            <w:rStyle w:val="Hyperlink"/>
            <w:noProof/>
          </w:rPr>
          <w:t>Processos de Qualidade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_Toc341694029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2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30" w:history="1">
        <w:r w:rsidR="00753A28" w:rsidRPr="00296F18">
          <w:rPr>
            <w:rStyle w:val="Hyperlink"/>
            <w:noProof/>
          </w:rPr>
          <w:t>Justificativa do Projeto e indicadores de sucesso do projeto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_Toc341694030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2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31" w:history="1">
        <w:r w:rsidR="00753A28" w:rsidRPr="00296F18">
          <w:rPr>
            <w:rStyle w:val="Hyperlink"/>
            <w:noProof/>
          </w:rPr>
          <w:t>Métricas da Qualidade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_Toc341694031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2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32" w:history="1">
        <w:r w:rsidR="00753A28" w:rsidRPr="00296F18">
          <w:rPr>
            <w:rStyle w:val="Hyperlink"/>
            <w:noProof/>
          </w:rPr>
          <w:t>Ferramentas de Qualidade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_Toc341694032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3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33" w:history="1">
        <w:r w:rsidR="00753A28" w:rsidRPr="00296F18">
          <w:rPr>
            <w:rStyle w:val="Hyperlink"/>
            <w:noProof/>
          </w:rPr>
          <w:t>Entregas do Projeto e Critérios de Aceitação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_Toc341694033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3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694034" w:history="1">
        <w:r w:rsidR="00753A28" w:rsidRPr="00296F18">
          <w:rPr>
            <w:rStyle w:val="Hyperlink"/>
            <w:noProof/>
          </w:rPr>
          <w:t>GARANTIA DE QUALIDADE DO PROJETO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_Toc341694034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3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35" w:history="1">
        <w:r w:rsidR="00753A28" w:rsidRPr="00296F18">
          <w:rPr>
            <w:rStyle w:val="Hyperlink"/>
            <w:noProof/>
          </w:rPr>
          <w:t>Auditorias do Projeto &amp; Revisões de Qualidade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_Toc341694035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3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36" w:history="1">
        <w:r w:rsidR="00753A28" w:rsidRPr="00296F18">
          <w:rPr>
            <w:rStyle w:val="Hyperlink"/>
            <w:noProof/>
          </w:rPr>
          <w:t>Processos de Melhoria Contínua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_Toc341694036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3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37" w:history="1">
        <w:r w:rsidR="00753A28" w:rsidRPr="00296F18">
          <w:rPr>
            <w:rStyle w:val="Hyperlink"/>
            <w:noProof/>
          </w:rPr>
          <w:t>Responsabilidades de Qualidade da Equipe do Projeto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_Toc341694037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3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38" w:history="1">
        <w:r w:rsidR="00753A28" w:rsidRPr="00296F18">
          <w:rPr>
            <w:rStyle w:val="Hyperlink"/>
            <w:noProof/>
          </w:rPr>
          <w:t>Log de Auditoria da Qualidade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_Toc341694038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3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1694039" w:history="1">
        <w:r w:rsidR="00753A28" w:rsidRPr="00296F18">
          <w:rPr>
            <w:rStyle w:val="Hyperlink"/>
            <w:noProof/>
          </w:rPr>
          <w:t>CONTROLE DE QUALIDADE DO PROJETO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_Toc341694039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4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40" w:history="1">
        <w:r w:rsidR="00753A28" w:rsidRPr="00296F18">
          <w:rPr>
            <w:rStyle w:val="Hyperlink"/>
            <w:noProof/>
          </w:rPr>
          <w:t>Procedimentos de Controle de Qualidade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_Toc341694040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4</w:t>
        </w:r>
        <w:r w:rsidR="00753A28">
          <w:rPr>
            <w:noProof/>
            <w:webHidden/>
          </w:rPr>
          <w:fldChar w:fldCharType="end"/>
        </w:r>
      </w:hyperlink>
    </w:p>
    <w:p w:rsidR="00753A28" w:rsidRDefault="00EC71F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1694041" w:history="1">
        <w:r w:rsidR="00753A28" w:rsidRPr="00296F18">
          <w:rPr>
            <w:rStyle w:val="Hyperlink"/>
            <w:noProof/>
          </w:rPr>
          <w:t>Processos de Monitoramento</w:t>
        </w:r>
        <w:r w:rsidR="00753A28">
          <w:rPr>
            <w:noProof/>
            <w:webHidden/>
          </w:rPr>
          <w:tab/>
        </w:r>
        <w:r w:rsidR="00753A28">
          <w:rPr>
            <w:noProof/>
            <w:webHidden/>
          </w:rPr>
          <w:fldChar w:fldCharType="begin"/>
        </w:r>
        <w:r w:rsidR="00753A28">
          <w:rPr>
            <w:noProof/>
            <w:webHidden/>
          </w:rPr>
          <w:instrText xml:space="preserve"> PAGEREF _Toc341694041 \h </w:instrText>
        </w:r>
        <w:r w:rsidR="00753A28">
          <w:rPr>
            <w:noProof/>
            <w:webHidden/>
          </w:rPr>
        </w:r>
        <w:r w:rsidR="00753A28">
          <w:rPr>
            <w:noProof/>
            <w:webHidden/>
          </w:rPr>
          <w:fldChar w:fldCharType="separate"/>
        </w:r>
        <w:r w:rsidR="00753A28">
          <w:rPr>
            <w:noProof/>
            <w:webHidden/>
          </w:rPr>
          <w:t>4</w:t>
        </w:r>
        <w:r w:rsidR="00753A28">
          <w:rPr>
            <w:noProof/>
            <w:webHidden/>
          </w:rPr>
          <w:fldChar w:fldCharType="end"/>
        </w:r>
      </w:hyperlink>
    </w:p>
    <w:p w:rsidR="00A26DC5" w:rsidRDefault="00A26DC5" w:rsidP="00A26DC5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A26DC5" w:rsidRDefault="00A26DC5" w:rsidP="005F487B">
      <w:pPr>
        <w:pStyle w:val="Ttulo3"/>
        <w:sectPr w:rsidR="00A26D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D2767E" w:rsidRDefault="00A26DC5" w:rsidP="00A26DC5">
      <w:pPr>
        <w:pStyle w:val="Ttulo1"/>
      </w:pPr>
      <w:bookmarkStart w:id="1" w:name="_Toc341694027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 xml:space="preserve">Qualidade </w:t>
      </w:r>
      <w:r>
        <w:t>d</w:t>
      </w:r>
      <w:r w:rsidRPr="00D2767E">
        <w:t>o Projeto</w:t>
      </w:r>
      <w:bookmarkEnd w:id="1"/>
    </w:p>
    <w:p w:rsidR="00F75243" w:rsidRPr="000D27B6" w:rsidRDefault="00F75243" w:rsidP="00F75243">
      <w:pPr>
        <w:rPr>
          <w:rFonts w:cs="Arial"/>
          <w:sz w:val="16"/>
        </w:rPr>
      </w:pPr>
      <w:r w:rsidRPr="000D27B6">
        <w:rPr>
          <w:rFonts w:cs="Arial"/>
          <w:sz w:val="16"/>
        </w:rPr>
        <w:t>[O plano de gerenciamento da qualidade descreve como a equipe de gerenciamento de</w:t>
      </w:r>
      <w:r w:rsidR="000D27B6">
        <w:rPr>
          <w:rFonts w:cs="Arial"/>
          <w:sz w:val="16"/>
        </w:rPr>
        <w:t xml:space="preserve"> </w:t>
      </w:r>
      <w:r w:rsidRPr="000D27B6">
        <w:rPr>
          <w:rFonts w:cs="Arial"/>
          <w:sz w:val="16"/>
        </w:rPr>
        <w:t>projetos implementará a política de qualidade da organização executora.]</w:t>
      </w:r>
    </w:p>
    <w:p w:rsidR="009C6310" w:rsidRDefault="0090753C" w:rsidP="00A26DC5">
      <w:pPr>
        <w:rPr>
          <w:rFonts w:cs="Arial"/>
        </w:rPr>
      </w:pPr>
      <w:bookmarkStart w:id="2" w:name="_GoBack"/>
      <w:r w:rsidRPr="0090753C">
        <w:rPr>
          <w:rFonts w:cs="Arial"/>
        </w:rPr>
        <w:t>Defin</w:t>
      </w:r>
      <w:r w:rsidR="00CF7788">
        <w:rPr>
          <w:rFonts w:cs="Arial"/>
        </w:rPr>
        <w:t>ir</w:t>
      </w:r>
      <w:r w:rsidRPr="0090753C">
        <w:rPr>
          <w:rFonts w:cs="Arial"/>
        </w:rPr>
        <w:t xml:space="preserve"> as métricas de qualidade para atender as necessidades do cliente e garantir a conformidade das entregas de acordo com a política de qualidade da empresa e os critérios de aceitação definidos.</w:t>
      </w:r>
    </w:p>
    <w:p w:rsidR="0090753C" w:rsidRPr="00D2767E" w:rsidRDefault="0090753C" w:rsidP="00A26DC5">
      <w:pPr>
        <w:rPr>
          <w:rFonts w:cs="Arial"/>
        </w:rPr>
      </w:pPr>
    </w:p>
    <w:p w:rsidR="00A26DC5" w:rsidRPr="00325F53" w:rsidRDefault="00A26DC5" w:rsidP="00A26DC5">
      <w:pPr>
        <w:pStyle w:val="Ttulo1"/>
      </w:pPr>
      <w:bookmarkStart w:id="3" w:name="_Toc341694028"/>
      <w:bookmarkStart w:id="4" w:name="_Toc67755726"/>
      <w:bookmarkEnd w:id="2"/>
      <w:r w:rsidRPr="00325F53">
        <w:t>Método de Gerenciamento da Qualidade</w:t>
      </w:r>
      <w:bookmarkEnd w:id="3"/>
      <w:r w:rsidRPr="00325F53">
        <w:t xml:space="preserve"> </w:t>
      </w:r>
      <w:bookmarkEnd w:id="4"/>
    </w:p>
    <w:p w:rsidR="00A26DC5" w:rsidRPr="00325F53" w:rsidRDefault="00A26DC5" w:rsidP="00A26DC5">
      <w:pPr>
        <w:rPr>
          <w:rFonts w:cs="Arial"/>
          <w:sz w:val="16"/>
        </w:rPr>
      </w:pPr>
      <w:r w:rsidRPr="00325F53">
        <w:rPr>
          <w:rFonts w:cs="Arial"/>
          <w:sz w:val="16"/>
        </w:rPr>
        <w:t>[Use as seções seguinte</w:t>
      </w:r>
      <w:r>
        <w:rPr>
          <w:rFonts w:cs="Arial"/>
          <w:sz w:val="16"/>
        </w:rPr>
        <w:t xml:space="preserve">s para </w:t>
      </w:r>
      <w:r w:rsidRPr="00325F53">
        <w:rPr>
          <w:rFonts w:cs="Arial"/>
          <w:sz w:val="16"/>
        </w:rPr>
        <w:t>identi</w:t>
      </w:r>
      <w:r w:rsidR="000D2DB6">
        <w:rPr>
          <w:rFonts w:cs="Arial"/>
          <w:sz w:val="16"/>
        </w:rPr>
        <w:t>fi</w:t>
      </w:r>
      <w:r>
        <w:rPr>
          <w:rFonts w:cs="Arial"/>
          <w:sz w:val="16"/>
        </w:rPr>
        <w:t>car os componentes do</w:t>
      </w:r>
      <w:r w:rsidRPr="00325F53">
        <w:rPr>
          <w:rFonts w:cs="Arial"/>
          <w:sz w:val="16"/>
        </w:rPr>
        <w:t xml:space="preserve"> Plano de Qualidade o</w:t>
      </w:r>
      <w:r>
        <w:rPr>
          <w:rFonts w:cs="Arial"/>
          <w:sz w:val="16"/>
        </w:rPr>
        <w:t>u</w:t>
      </w:r>
      <w:r w:rsidRPr="00325F53">
        <w:rPr>
          <w:rFonts w:cs="Arial"/>
          <w:sz w:val="16"/>
        </w:rPr>
        <w:t xml:space="preserve"> modif</w:t>
      </w:r>
      <w:r>
        <w:rPr>
          <w:rFonts w:cs="Arial"/>
          <w:sz w:val="16"/>
        </w:rPr>
        <w:t>ique-as para encontrar suas necessidades</w:t>
      </w:r>
      <w:r w:rsidRPr="00325F53">
        <w:rPr>
          <w:rFonts w:cs="Arial"/>
          <w:sz w:val="16"/>
        </w:rPr>
        <w:t>.]</w:t>
      </w:r>
    </w:p>
    <w:p w:rsidR="00A26DC5" w:rsidRPr="00325F53" w:rsidRDefault="00A26DC5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>
        <w:t xml:space="preserve">os principais </w:t>
      </w:r>
      <w:r w:rsidRPr="00325F53">
        <w:t>crit</w:t>
      </w:r>
      <w:r>
        <w:t>é</w:t>
      </w:r>
      <w:r w:rsidRPr="00325F53">
        <w:t>ri</w:t>
      </w:r>
      <w:r>
        <w:t>os de aceitação das</w:t>
      </w:r>
      <w:r w:rsidRPr="00325F53">
        <w:t xml:space="preserve"> </w:t>
      </w:r>
      <w:r>
        <w:t>entrega</w:t>
      </w:r>
      <w:r w:rsidRPr="00325F53">
        <w:t>s /</w:t>
      </w:r>
      <w:r>
        <w:t xml:space="preserve"> </w:t>
      </w:r>
      <w:r w:rsidRPr="00325F53">
        <w:t>m</w:t>
      </w:r>
      <w:r>
        <w:t>arcos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Ttulo2"/>
      </w:pPr>
      <w:bookmarkStart w:id="5" w:name="_Toc341694029"/>
      <w:r>
        <w:t>Processos de Qualidade</w:t>
      </w:r>
      <w:bookmarkEnd w:id="5"/>
    </w:p>
    <w:p w:rsidR="00A26DC5" w:rsidRDefault="00A26DC5" w:rsidP="00A26DC5"/>
    <w:p w:rsidR="00A26DC5" w:rsidRPr="00894132" w:rsidRDefault="00A26DC5" w:rsidP="00A26DC5">
      <w:r w:rsidRPr="00894132">
        <w:t>Garantia de Qualidade</w:t>
      </w:r>
    </w:p>
    <w:p w:rsidR="00A26DC5" w:rsidRDefault="001F1617" w:rsidP="00A26DC5">
      <w:pPr>
        <w:ind w:left="720"/>
      </w:pPr>
      <w:r>
        <w:t>Auditoria dos requisitos de qualidade e dos resultados das medições do controle da qualidade para garantir que sejam usados os padrões de qualidade e definições operacionais apropriados.</w:t>
      </w:r>
    </w:p>
    <w:p w:rsidR="002B0527" w:rsidRPr="00894132" w:rsidRDefault="002B0527" w:rsidP="002B0527">
      <w:pPr>
        <w:ind w:left="720"/>
        <w:rPr>
          <w:bCs/>
        </w:rPr>
      </w:pPr>
      <w:r>
        <w:rPr>
          <w:bCs/>
        </w:rPr>
        <w:t>T</w:t>
      </w:r>
      <w:r w:rsidRPr="002B0527">
        <w:rPr>
          <w:bCs/>
        </w:rPr>
        <w:t>ambém inclui a melhoria contínua do processo, meio iterativo de melhorar a qualidade de todos os processos. A melhoria contínua de processos reduz o</w:t>
      </w:r>
      <w:r>
        <w:rPr>
          <w:bCs/>
        </w:rPr>
        <w:t xml:space="preserve"> </w:t>
      </w:r>
      <w:r w:rsidRPr="002B0527">
        <w:rPr>
          <w:bCs/>
        </w:rPr>
        <w:t>desperdício e elimina as atividades que não agregam valor, permitindo que os processos sejam operados com</w:t>
      </w:r>
      <w:r>
        <w:rPr>
          <w:bCs/>
        </w:rPr>
        <w:t xml:space="preserve"> </w:t>
      </w:r>
      <w:r w:rsidRPr="002B0527">
        <w:rPr>
          <w:bCs/>
        </w:rPr>
        <w:t>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A26DC5" w:rsidP="00A26DC5">
      <w:r w:rsidRPr="00894132">
        <w:t>Controle de Qualidade</w:t>
      </w:r>
    </w:p>
    <w:p w:rsidR="00A26DC5" w:rsidRPr="00894132" w:rsidRDefault="001F1617" w:rsidP="00A26DC5">
      <w:pPr>
        <w:ind w:left="720"/>
      </w:pPr>
      <w:r>
        <w:t>Monitoramento e registro dos resultados da execução das atividades de qualidade para avaliar o desempenho e recomendar as mudanças necessárias.</w:t>
      </w:r>
      <w:r w:rsidR="00A26DC5" w:rsidRPr="00894132">
        <w:t xml:space="preserve"> </w:t>
      </w:r>
    </w:p>
    <w:p w:rsidR="00A26DC5" w:rsidRPr="00894132" w:rsidRDefault="00A26DC5" w:rsidP="00A26DC5"/>
    <w:p w:rsidR="00A26DC5" w:rsidRPr="00894132" w:rsidRDefault="00A26DC5" w:rsidP="00A26DC5">
      <w:pPr>
        <w:pStyle w:val="Ttulo2"/>
      </w:pPr>
      <w:bookmarkStart w:id="6" w:name="_Toc341694030"/>
      <w:r>
        <w:t>Justificativa</w:t>
      </w:r>
      <w:r w:rsidRPr="00894132">
        <w:t xml:space="preserve"> do Projeto</w:t>
      </w:r>
      <w:r>
        <w:t xml:space="preserve"> e indicadores de sucesso do projeto</w:t>
      </w:r>
      <w:bookmarkEnd w:id="6"/>
    </w:p>
    <w:p w:rsidR="00A26DC5" w:rsidRPr="00894132" w:rsidRDefault="00A26DC5" w:rsidP="00A26DC5">
      <w:pPr>
        <w:rPr>
          <w:sz w:val="16"/>
        </w:rPr>
      </w:pPr>
      <w:r w:rsidRPr="00AA21AD">
        <w:rPr>
          <w:sz w:val="16"/>
        </w:rPr>
        <w:t>[</w:t>
      </w:r>
      <w:r>
        <w:rPr>
          <w:sz w:val="16"/>
        </w:rPr>
        <w:t>Como será determinado se o projeto foi um sucesso ou um fracasso, justificativa do projeto e quais indicadores serão usados.]</w:t>
      </w:r>
    </w:p>
    <w:p w:rsidR="00A26DC5" w:rsidRDefault="00A26DC5" w:rsidP="00A26DC5">
      <w:pPr>
        <w:rPr>
          <w:rFonts w:cs="Arial"/>
        </w:rPr>
      </w:pPr>
    </w:p>
    <w:p w:rsidR="00D477B4" w:rsidRDefault="00D477B4" w:rsidP="00A26DC5">
      <w:pPr>
        <w:rPr>
          <w:rFonts w:cs="Arial"/>
        </w:rPr>
      </w:pPr>
    </w:p>
    <w:p w:rsidR="00A26DC5" w:rsidRPr="00397235" w:rsidRDefault="006420E8" w:rsidP="00A26DC5">
      <w:pPr>
        <w:pStyle w:val="Ttulo2"/>
      </w:pPr>
      <w:bookmarkStart w:id="7" w:name="_Toc341694031"/>
      <w:r>
        <w:t>Métricas</w:t>
      </w:r>
      <w:r w:rsidR="00A26DC5" w:rsidRPr="00397235">
        <w:t xml:space="preserve"> d</w:t>
      </w:r>
      <w:r>
        <w:t>a</w:t>
      </w:r>
      <w:r w:rsidR="00A26DC5" w:rsidRPr="00397235">
        <w:t xml:space="preserve"> Qualidade</w:t>
      </w:r>
      <w:bookmarkEnd w:id="7"/>
    </w:p>
    <w:p w:rsidR="00A26DC5" w:rsidRPr="00AA21AD" w:rsidRDefault="00A26DC5" w:rsidP="00A26DC5">
      <w:pPr>
        <w:rPr>
          <w:sz w:val="16"/>
        </w:rPr>
      </w:pPr>
      <w:r w:rsidRPr="00AA21AD">
        <w:rPr>
          <w:sz w:val="16"/>
        </w:rPr>
        <w:t xml:space="preserve">[Lista os padrões </w:t>
      </w:r>
      <w:r w:rsidR="006420E8">
        <w:rPr>
          <w:sz w:val="16"/>
        </w:rPr>
        <w:t xml:space="preserve">e requisitos </w:t>
      </w:r>
      <w:r w:rsidRPr="00AA21AD">
        <w:rPr>
          <w:sz w:val="16"/>
        </w:rPr>
        <w:t>de qualidade</w:t>
      </w:r>
      <w:r>
        <w:rPr>
          <w:sz w:val="16"/>
        </w:rPr>
        <w:t xml:space="preserve"> usados </w:t>
      </w:r>
      <w:r w:rsidR="00D477B4">
        <w:rPr>
          <w:sz w:val="16"/>
        </w:rPr>
        <w:t>e</w:t>
      </w:r>
      <w:r>
        <w:rPr>
          <w:sz w:val="16"/>
        </w:rPr>
        <w:t xml:space="preserve"> como </w:t>
      </w:r>
      <w:r w:rsidR="00D477B4">
        <w:rPr>
          <w:sz w:val="16"/>
        </w:rPr>
        <w:t>serão</w:t>
      </w:r>
      <w:r w:rsidR="00116F8F">
        <w:rPr>
          <w:sz w:val="16"/>
        </w:rPr>
        <w:t xml:space="preserve"> satisf</w:t>
      </w:r>
      <w:r>
        <w:rPr>
          <w:sz w:val="16"/>
        </w:rPr>
        <w:t>e</w:t>
      </w:r>
      <w:r w:rsidR="00D477B4">
        <w:rPr>
          <w:sz w:val="16"/>
        </w:rPr>
        <w:t>itos</w:t>
      </w:r>
      <w:r>
        <w:rPr>
          <w:sz w:val="16"/>
        </w:rPr>
        <w:t>.</w:t>
      </w:r>
      <w:r w:rsidR="00C0414B">
        <w:rPr>
          <w:sz w:val="16"/>
        </w:rPr>
        <w:t xml:space="preserve"> Para os padrões de mercado, referenciar a Norma ABNT ou Internacional, e para os padrões da empresa, referenciar o procedimento do SGQ (Sistema de Gestão da Qualidade) ou documento de referência. Anexar os documentos referenciados.</w:t>
      </w:r>
      <w:r>
        <w:rPr>
          <w:sz w:val="16"/>
        </w:rPr>
        <w:t>]</w:t>
      </w:r>
    </w:p>
    <w:p w:rsidR="00C0414B" w:rsidRDefault="00C0414B" w:rsidP="00C0414B">
      <w:pPr>
        <w:rPr>
          <w:rFonts w:cs="Arial"/>
          <w:sz w:val="16"/>
          <w:szCs w:val="16"/>
        </w:rPr>
      </w:pPr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>de mercado ou da organização a serem atingidos estão descritos abaixo e suas respectivas Normas e Procedimentos estão em anexo.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725"/>
      </w:tblGrid>
      <w:tr w:rsidR="00C0414B" w:rsidRPr="0000794C" w:rsidTr="00EF377D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725" w:type="dxa"/>
            <w:shd w:val="clear" w:color="auto" w:fill="DBE5F1" w:themeFill="accent1" w:themeFillTint="33"/>
            <w:vAlign w:val="center"/>
          </w:tcPr>
          <w:p w:rsidR="00C0414B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C0414B" w:rsidTr="00EF377D">
        <w:tc>
          <w:tcPr>
            <w:tcW w:w="2628" w:type="dxa"/>
          </w:tcPr>
          <w:p w:rsidR="00C0414B" w:rsidRDefault="00C0414B" w:rsidP="00EF377D">
            <w:pPr>
              <w:rPr>
                <w:rFonts w:cs="Arial"/>
              </w:rPr>
            </w:pPr>
          </w:p>
        </w:tc>
        <w:tc>
          <w:tcPr>
            <w:tcW w:w="2725" w:type="dxa"/>
          </w:tcPr>
          <w:p w:rsidR="00C0414B" w:rsidRDefault="00C0414B" w:rsidP="00EF377D">
            <w:pPr>
              <w:rPr>
                <w:rFonts w:cs="Arial"/>
              </w:rPr>
            </w:pPr>
          </w:p>
        </w:tc>
      </w:tr>
    </w:tbl>
    <w:p w:rsidR="00C0414B" w:rsidRDefault="00C0414B" w:rsidP="00C0414B">
      <w:pPr>
        <w:rPr>
          <w:rFonts w:cs="Arial"/>
          <w:sz w:val="16"/>
          <w:szCs w:val="16"/>
        </w:rPr>
      </w:pPr>
    </w:p>
    <w:p w:rsidR="00C0414B" w:rsidRPr="00D477B4" w:rsidRDefault="00D477B4" w:rsidP="00D477B4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 w:rsidR="006420E8">
        <w:rPr>
          <w:rFonts w:cs="Arial"/>
          <w:bCs/>
        </w:rPr>
        <w:t xml:space="preserve">requisitos </w:t>
      </w:r>
      <w:r w:rsidR="00C30675" w:rsidRPr="00D477B4">
        <w:rPr>
          <w:rFonts w:cs="Arial"/>
          <w:bCs/>
        </w:rPr>
        <w:t xml:space="preserve">de qualidade </w:t>
      </w:r>
      <w:r w:rsidRPr="00D477B4">
        <w:rPr>
          <w:rFonts w:cs="Arial"/>
          <w:bCs/>
        </w:rPr>
        <w:t>a serem atingidos pelo projeto estão descritos a seguir. O</w:t>
      </w:r>
      <w:r w:rsidR="00116F8F">
        <w:rPr>
          <w:rFonts w:cs="Arial"/>
          <w:bCs/>
        </w:rPr>
        <w:t xml:space="preserve"> detalhamento do</w:t>
      </w:r>
      <w:r w:rsidRPr="00D477B4">
        <w:rPr>
          <w:rFonts w:cs="Arial"/>
          <w:bCs/>
        </w:rPr>
        <w:t>s indicadores de qualidade est</w:t>
      </w:r>
      <w:r w:rsidR="00116F8F">
        <w:rPr>
          <w:rFonts w:cs="Arial"/>
          <w:bCs/>
        </w:rPr>
        <w:t>á</w:t>
      </w:r>
      <w:r w:rsidRPr="00D477B4">
        <w:rPr>
          <w:rFonts w:cs="Arial"/>
          <w:bCs/>
        </w:rPr>
        <w:t xml:space="preserve"> descrito na seção “Processos de Monitoramento” neste plano.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477B4" w:rsidRPr="0000794C" w:rsidTr="00EF377D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  <w:p w:rsidR="00D477B4" w:rsidRPr="00D477B4" w:rsidRDefault="006420E8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</w:t>
            </w:r>
            <w:r w:rsidR="00D477B4" w:rsidRPr="00D477B4">
              <w:rPr>
                <w:rFonts w:cs="Arial"/>
                <w:b/>
                <w:bCs/>
                <w:iCs/>
              </w:rPr>
              <w:t xml:space="preserve"> de Qualidade</w:t>
            </w:r>
          </w:p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D477B4" w:rsidTr="00EF377D">
        <w:tc>
          <w:tcPr>
            <w:tcW w:w="2628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</w:tr>
    </w:tbl>
    <w:p w:rsidR="00D477B4" w:rsidRDefault="00D477B4" w:rsidP="00D477B4">
      <w:pPr>
        <w:rPr>
          <w:rFonts w:cs="Arial"/>
          <w:sz w:val="16"/>
          <w:szCs w:val="16"/>
        </w:rPr>
      </w:pPr>
    </w:p>
    <w:p w:rsidR="00D477B4" w:rsidRDefault="00D477B4" w:rsidP="00A26DC5">
      <w:pPr>
        <w:rPr>
          <w:rFonts w:cs="Arial"/>
          <w:iCs/>
        </w:rPr>
      </w:pPr>
    </w:p>
    <w:p w:rsidR="00D477B4" w:rsidRPr="00AA21AD" w:rsidRDefault="00D477B4" w:rsidP="00A26DC5">
      <w:pPr>
        <w:rPr>
          <w:rFonts w:cs="Arial"/>
          <w:iCs/>
        </w:rPr>
      </w:pPr>
    </w:p>
    <w:p w:rsidR="00A26DC5" w:rsidRPr="00AA21AD" w:rsidRDefault="00A26DC5" w:rsidP="00A26DC5">
      <w:pPr>
        <w:pStyle w:val="Ttulo2"/>
      </w:pPr>
      <w:bookmarkStart w:id="8" w:name="_Toc341694032"/>
      <w:r w:rsidRPr="00AA21AD">
        <w:t>Ferramentas de Qualidade</w:t>
      </w:r>
      <w:bookmarkEnd w:id="8"/>
    </w:p>
    <w:p w:rsidR="00A26DC5" w:rsidRPr="00AA21AD" w:rsidRDefault="00A26DC5" w:rsidP="00A26DC5">
      <w:pPr>
        <w:rPr>
          <w:sz w:val="16"/>
        </w:rPr>
      </w:pPr>
      <w:r w:rsidRPr="00AA21AD">
        <w:rPr>
          <w:sz w:val="16"/>
        </w:rPr>
        <w:t xml:space="preserve">[Lista </w:t>
      </w:r>
      <w:r>
        <w:rPr>
          <w:sz w:val="16"/>
        </w:rPr>
        <w:t>as</w:t>
      </w:r>
      <w:r w:rsidRPr="00AA21AD">
        <w:rPr>
          <w:sz w:val="16"/>
        </w:rPr>
        <w:t xml:space="preserve"> </w:t>
      </w:r>
      <w:r>
        <w:rPr>
          <w:sz w:val="16"/>
        </w:rPr>
        <w:t>ferramentas</w:t>
      </w:r>
      <w:r w:rsidRPr="00AA21AD">
        <w:rPr>
          <w:sz w:val="16"/>
        </w:rPr>
        <w:t xml:space="preserve"> de qualidade</w:t>
      </w:r>
      <w:r>
        <w:rPr>
          <w:sz w:val="16"/>
        </w:rPr>
        <w:t xml:space="preserve"> que o projeto empregará. Descreve como serão usadas e o responsável por isso.]</w:t>
      </w:r>
    </w:p>
    <w:p w:rsidR="00A26DC5" w:rsidRPr="00AA21AD" w:rsidRDefault="00A26DC5" w:rsidP="00A26DC5">
      <w:pPr>
        <w:rPr>
          <w:sz w:val="16"/>
        </w:rPr>
      </w:pPr>
    </w:p>
    <w:p w:rsidR="00A26DC5" w:rsidRPr="00AA21AD" w:rsidRDefault="00A26DC5" w:rsidP="00A26DC5">
      <w:pPr>
        <w:rPr>
          <w:rFonts w:cs="Arial"/>
        </w:rPr>
      </w:pPr>
    </w:p>
    <w:p w:rsidR="00A26DC5" w:rsidRPr="00325F53" w:rsidRDefault="00A26DC5" w:rsidP="00A26DC5">
      <w:pPr>
        <w:pStyle w:val="Ttulo2"/>
      </w:pPr>
      <w:bookmarkStart w:id="9" w:name="_Toc341694033"/>
      <w:r>
        <w:t>Entrega</w:t>
      </w:r>
      <w:r w:rsidRPr="00325F53">
        <w:t xml:space="preserve">s </w:t>
      </w:r>
      <w:r>
        <w:t xml:space="preserve">do </w:t>
      </w:r>
      <w:r w:rsidRPr="00325F53">
        <w:t>Projeto</w:t>
      </w:r>
      <w:r>
        <w:t xml:space="preserve"> e Critérios de Aceitação</w:t>
      </w:r>
      <w:bookmarkEnd w:id="9"/>
    </w:p>
    <w:p w:rsidR="00A26DC5" w:rsidRPr="00AA21AD" w:rsidRDefault="00A26DC5" w:rsidP="00A26DC5">
      <w:pPr>
        <w:rPr>
          <w:sz w:val="16"/>
        </w:rPr>
      </w:pPr>
      <w:r w:rsidRPr="00AA21AD">
        <w:rPr>
          <w:sz w:val="16"/>
        </w:rPr>
        <w:t>[</w:t>
      </w:r>
      <w:r w:rsidR="002B2F68">
        <w:rPr>
          <w:sz w:val="16"/>
        </w:rPr>
        <w:t>Baseado na EAP, i</w:t>
      </w:r>
      <w:r>
        <w:rPr>
          <w:sz w:val="16"/>
        </w:rPr>
        <w:t>dentifi</w:t>
      </w:r>
      <w:r w:rsidR="002B2F68">
        <w:rPr>
          <w:sz w:val="16"/>
        </w:rPr>
        <w:t xml:space="preserve">que </w:t>
      </w:r>
      <w:r>
        <w:rPr>
          <w:sz w:val="16"/>
        </w:rPr>
        <w:t xml:space="preserve">as </w:t>
      </w:r>
      <w:r w:rsidR="002B2F68">
        <w:rPr>
          <w:sz w:val="16"/>
        </w:rPr>
        <w:t xml:space="preserve">principais </w:t>
      </w:r>
      <w:r>
        <w:rPr>
          <w:sz w:val="16"/>
        </w:rPr>
        <w:t>entregas, seus critérios de aceitação e como e quando (checkpoint) serão usados.]</w:t>
      </w:r>
    </w:p>
    <w:p w:rsidR="00A26DC5" w:rsidRPr="00E04C51" w:rsidRDefault="00A26DC5" w:rsidP="00A26DC5">
      <w:pPr>
        <w:rPr>
          <w:rFonts w:cs="Arial"/>
          <w:iCs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"/>
        <w:gridCol w:w="2572"/>
        <w:gridCol w:w="4738"/>
        <w:gridCol w:w="1433"/>
      </w:tblGrid>
      <w:tr w:rsidR="00EE78B3" w:rsidRPr="0000794C" w:rsidTr="00EE78B3">
        <w:trPr>
          <w:trHeight w:val="432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:rsidR="002B2F68" w:rsidRDefault="002B2F68" w:rsidP="00EE78B3">
            <w:r>
              <w:t>Cod.</w:t>
            </w:r>
          </w:p>
          <w:p w:rsidR="00EE78B3" w:rsidRDefault="00EE78B3" w:rsidP="00EE78B3">
            <w:r>
              <w:t>EAP</w:t>
            </w:r>
          </w:p>
        </w:tc>
        <w:tc>
          <w:tcPr>
            <w:tcW w:w="2628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Checkpoint</w:t>
            </w:r>
          </w:p>
        </w:tc>
      </w:tr>
      <w:tr w:rsidR="00EE78B3" w:rsidTr="00EE78B3">
        <w:tc>
          <w:tcPr>
            <w:tcW w:w="454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2628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  <w:sz w:val="16"/>
          <w:szCs w:val="16"/>
        </w:rPr>
      </w:pPr>
    </w:p>
    <w:p w:rsidR="00A26DC5" w:rsidRPr="00D56105" w:rsidRDefault="00A26DC5" w:rsidP="00A26DC5">
      <w:pPr>
        <w:pStyle w:val="Ttulo1"/>
      </w:pPr>
      <w:bookmarkStart w:id="10" w:name="_Toc341694034"/>
      <w:bookmarkStart w:id="11" w:name="_Toc67755727"/>
      <w:r w:rsidRPr="00D56105">
        <w:t>GARANTIA DE QUALIDADE DO PROJET</w:t>
      </w:r>
      <w:r>
        <w:t>O</w:t>
      </w:r>
      <w:bookmarkEnd w:id="10"/>
    </w:p>
    <w:p w:rsidR="00A26DC5" w:rsidRPr="002B0527" w:rsidRDefault="002B0527" w:rsidP="00A26DC5">
      <w:pPr>
        <w:rPr>
          <w:sz w:val="16"/>
        </w:rPr>
      </w:pPr>
      <w:r w:rsidRPr="002B0527">
        <w:rPr>
          <w:sz w:val="16"/>
        </w:rPr>
        <w:t>[</w:t>
      </w:r>
      <w:r w:rsidR="00A26DC5" w:rsidRPr="002B0527">
        <w:rPr>
          <w:sz w:val="16"/>
        </w:rPr>
        <w:t>Define atividade</w:t>
      </w:r>
      <w:r w:rsidRPr="002B0527">
        <w:rPr>
          <w:sz w:val="16"/>
        </w:rPr>
        <w:t>s</w:t>
      </w:r>
      <w:r w:rsidR="00A26DC5" w:rsidRPr="002B0527">
        <w:rPr>
          <w:sz w:val="16"/>
        </w:rPr>
        <w:t xml:space="preserve"> de garantia de qualidade para o projeto incluindo </w:t>
      </w:r>
      <w:r w:rsidR="001F1617" w:rsidRPr="002B0527">
        <w:rPr>
          <w:sz w:val="16"/>
        </w:rPr>
        <w:t xml:space="preserve">auditorias, </w:t>
      </w:r>
      <w:r w:rsidR="00A26DC5" w:rsidRPr="002B0527">
        <w:rPr>
          <w:sz w:val="16"/>
        </w:rPr>
        <w:t>e processos de melhoria contínua.</w:t>
      </w:r>
      <w:r w:rsidRPr="002B0527">
        <w:rPr>
          <w:sz w:val="16"/>
        </w:rPr>
        <w:t>]</w:t>
      </w:r>
    </w:p>
    <w:p w:rsidR="00A26DC5" w:rsidRPr="00D56105" w:rsidRDefault="00A26DC5" w:rsidP="002B0527"/>
    <w:p w:rsidR="00A26DC5" w:rsidRDefault="00A26DC5" w:rsidP="00A26DC5">
      <w:pPr>
        <w:pStyle w:val="Ttulo2"/>
      </w:pPr>
      <w:bookmarkStart w:id="12" w:name="_Toc67755737"/>
      <w:bookmarkStart w:id="13" w:name="_Toc341694035"/>
      <w:r w:rsidRPr="00D56105">
        <w:t xml:space="preserve">Auditorias do Projeto &amp; Revisões </w:t>
      </w:r>
      <w:bookmarkEnd w:id="12"/>
      <w:r w:rsidRPr="00D56105">
        <w:t>d</w:t>
      </w:r>
      <w:r>
        <w:t>e Qualidade</w:t>
      </w:r>
      <w:bookmarkEnd w:id="13"/>
    </w:p>
    <w:p w:rsidR="002B0527" w:rsidRPr="002B0527" w:rsidRDefault="002B0527" w:rsidP="002B0527">
      <w:pPr>
        <w:rPr>
          <w:sz w:val="16"/>
        </w:rPr>
      </w:pPr>
      <w:r w:rsidRPr="002B0527">
        <w:rPr>
          <w:sz w:val="16"/>
        </w:rPr>
        <w:t>[Análise estruturada e independente que busca identificar políticas, processos e procedimentos ineficientes e ineficazes em uso no projeto e não aderentes às políticas e procedimentos do projeto e da empresa]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A26DC5" w:rsidTr="00EF377D">
        <w:trPr>
          <w:trHeight w:val="272"/>
        </w:trPr>
        <w:tc>
          <w:tcPr>
            <w:tcW w:w="233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26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73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330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Ttulo2"/>
      </w:pPr>
      <w:bookmarkStart w:id="14" w:name="_Toc341694036"/>
      <w:bookmarkStart w:id="15" w:name="_Toc67755743"/>
      <w:r>
        <w:t>Processos de Melhoria Contínua</w:t>
      </w:r>
      <w:bookmarkEnd w:id="14"/>
    </w:p>
    <w:p w:rsidR="00A26DC5" w:rsidRDefault="002B0527" w:rsidP="00A26DC5">
      <w:pPr>
        <w:rPr>
          <w:rFonts w:cs="Arial"/>
          <w:sz w:val="16"/>
        </w:rPr>
      </w:pPr>
      <w:r w:rsidRPr="002B0527">
        <w:rPr>
          <w:rFonts w:cs="Arial"/>
          <w:sz w:val="16"/>
        </w:rPr>
        <w:t>[</w:t>
      </w:r>
      <w:r>
        <w:rPr>
          <w:rFonts w:cs="Arial"/>
          <w:sz w:val="16"/>
        </w:rPr>
        <w:t>M</w:t>
      </w:r>
      <w:r w:rsidRPr="002B0527">
        <w:rPr>
          <w:rFonts w:cs="Arial"/>
          <w:sz w:val="16"/>
        </w:rPr>
        <w:t xml:space="preserve">eio iterativo de melhorar a qualidade de todos os processos. </w:t>
      </w:r>
      <w:r>
        <w:rPr>
          <w:rFonts w:cs="Arial"/>
          <w:sz w:val="16"/>
        </w:rPr>
        <w:t>R</w:t>
      </w:r>
      <w:r w:rsidRPr="002B0527">
        <w:rPr>
          <w:rFonts w:cs="Arial"/>
          <w:sz w:val="16"/>
        </w:rPr>
        <w:t>eduz o desperdício e elimina as atividades que não agregam valor, permitindo que os processos sejam operados com níveis mais altos de eficiência e eficácia.]</w:t>
      </w:r>
    </w:p>
    <w:p w:rsidR="0002320C" w:rsidRPr="002B0527" w:rsidRDefault="0002320C" w:rsidP="00A26DC5">
      <w:pPr>
        <w:rPr>
          <w:rFonts w:cs="Arial"/>
        </w:rPr>
      </w:pPr>
    </w:p>
    <w:p w:rsidR="00A26DC5" w:rsidRDefault="00A26DC5" w:rsidP="00A26DC5">
      <w:pPr>
        <w:pStyle w:val="Ttulo2"/>
      </w:pPr>
      <w:bookmarkStart w:id="16" w:name="_Toc341694037"/>
      <w:r w:rsidRPr="00D56105">
        <w:t>Respon</w:t>
      </w:r>
      <w:bookmarkEnd w:id="15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16"/>
    </w:p>
    <w:p w:rsidR="00A26DC5" w:rsidRPr="0033433F" w:rsidRDefault="00A26DC5" w:rsidP="00A26DC5">
      <w:r w:rsidRPr="00AA21AD">
        <w:rPr>
          <w:sz w:val="16"/>
        </w:rPr>
        <w:t>[</w:t>
      </w:r>
      <w:r>
        <w:rPr>
          <w:sz w:val="16"/>
        </w:rPr>
        <w:t xml:space="preserve">Descreva as responsabilidades </w:t>
      </w:r>
      <w:r w:rsidR="002D1D6D">
        <w:rPr>
          <w:sz w:val="16"/>
        </w:rPr>
        <w:t xml:space="preserve">referentes aos processos de qualidade </w:t>
      </w:r>
      <w:r>
        <w:rPr>
          <w:sz w:val="16"/>
        </w:rPr>
        <w:t>de cada membro do projeto, mesmo que já citados em outros tópicos do documento.]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5778"/>
      </w:tblGrid>
      <w:tr w:rsidR="00A26DC5" w:rsidRPr="0000794C" w:rsidTr="00F33625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</w:tbl>
    <w:p w:rsidR="00A26DC5" w:rsidRDefault="00A26DC5" w:rsidP="00A26DC5"/>
    <w:p w:rsidR="00A26DC5" w:rsidRPr="00D56105" w:rsidRDefault="00A26DC5" w:rsidP="00A26DC5">
      <w:pPr>
        <w:pStyle w:val="Ttulo2"/>
      </w:pPr>
      <w:bookmarkStart w:id="17" w:name="_Toc341694038"/>
      <w:r w:rsidRPr="00D56105">
        <w:t>Log de Auditoria da Qu</w:t>
      </w:r>
      <w:r>
        <w:t>alidade</w:t>
      </w:r>
      <w:bookmarkEnd w:id="17"/>
    </w:p>
    <w:p w:rsidR="00A26DC5" w:rsidRDefault="00A26DC5" w:rsidP="00A26DC5">
      <w:pPr>
        <w:rPr>
          <w:rFonts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92"/>
        <w:gridCol w:w="2768"/>
      </w:tblGrid>
      <w:tr w:rsidR="00A26DC5" w:rsidRPr="0000794C" w:rsidTr="00F33625">
        <w:trPr>
          <w:trHeight w:val="432"/>
        </w:trPr>
        <w:tc>
          <w:tcPr>
            <w:tcW w:w="180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revisão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Ativi</w:t>
            </w:r>
            <w:r>
              <w:t>dade Revisada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Pontos de atenção</w:t>
            </w:r>
          </w:p>
        </w:tc>
        <w:tc>
          <w:tcPr>
            <w:tcW w:w="2768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Resolução</w:t>
            </w:r>
          </w:p>
        </w:tc>
      </w:tr>
      <w:tr w:rsidR="00A26DC5" w:rsidTr="00EF377D">
        <w:trPr>
          <w:trHeight w:val="272"/>
        </w:trPr>
        <w:tc>
          <w:tcPr>
            <w:tcW w:w="180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8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09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768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  <w:tr w:rsidR="00A26DC5" w:rsidTr="00EF377D">
        <w:trPr>
          <w:trHeight w:val="287"/>
        </w:trPr>
        <w:tc>
          <w:tcPr>
            <w:tcW w:w="180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8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09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768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  <w:bookmarkEnd w:id="11"/>
    </w:tbl>
    <w:p w:rsidR="008843C9" w:rsidRDefault="008843C9" w:rsidP="003D377B"/>
    <w:p w:rsidR="008843C9" w:rsidRDefault="008843C9" w:rsidP="003D377B"/>
    <w:p w:rsidR="00A26DC5" w:rsidRDefault="00A26DC5" w:rsidP="003D377B">
      <w:pPr>
        <w:sectPr w:rsidR="00A26D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Pr="00D2767E" w:rsidRDefault="003614A4" w:rsidP="003614A4">
      <w:pPr>
        <w:pStyle w:val="Ttulo1"/>
      </w:pPr>
      <w:bookmarkStart w:id="18" w:name="_Toc341694039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18"/>
    </w:p>
    <w:p w:rsidR="003614A4" w:rsidRPr="00D2767E" w:rsidRDefault="003614A4" w:rsidP="003614A4">
      <w:pPr>
        <w:pStyle w:val="Ttulo2"/>
      </w:pPr>
      <w:bookmarkStart w:id="19" w:name="_Toc341694040"/>
      <w:r>
        <w:t xml:space="preserve">Procedimentos de </w:t>
      </w:r>
      <w:r w:rsidRPr="00D2767E">
        <w:t>Control</w:t>
      </w:r>
      <w:r>
        <w:t>e</w:t>
      </w:r>
      <w:r w:rsidRPr="00D2767E">
        <w:t xml:space="preserve"> </w:t>
      </w:r>
      <w:r>
        <w:t xml:space="preserve">de </w:t>
      </w:r>
      <w:r w:rsidRPr="00D2767E">
        <w:t>Qualidade</w:t>
      </w:r>
      <w:bookmarkEnd w:id="19"/>
    </w:p>
    <w:p w:rsidR="00C94EAE" w:rsidRPr="00C94EAE" w:rsidRDefault="00C94EAE" w:rsidP="00C94EAE">
      <w:pPr>
        <w:rPr>
          <w:sz w:val="16"/>
        </w:rPr>
      </w:pPr>
      <w:r w:rsidRPr="00C94EAE">
        <w:rPr>
          <w:sz w:val="16"/>
        </w:rPr>
        <w:t>[Descreva os procedimentos de controle de qualidade do projeto, como as inspeções, que serão feitas, etc. Segue abaixo um exemplo.]</w:t>
      </w:r>
    </w:p>
    <w:p w:rsidR="00C94EAE" w:rsidRDefault="00C94EAE" w:rsidP="00C94EAE"/>
    <w:p w:rsidR="00C94EAE" w:rsidRDefault="00C94EAE" w:rsidP="00C94EAE">
      <w:r>
        <w:t xml:space="preserve">O controle de qualidade do projeto será realizado na conclusão de cada entrega antes que a mesma seja enviada ao cliente final. O controle de qualidade será realizado através de inspeção nas entregas utilizando-se os checklists apresentados </w:t>
      </w:r>
      <w:r w:rsidR="00CA0341">
        <w:t xml:space="preserve">em anexo </w:t>
      </w:r>
      <w:r>
        <w:t>e respectivamente, os seus indicadores, a fim de manter a qualidade do projeto e alimentar o processo de melhoria contínua.</w:t>
      </w:r>
    </w:p>
    <w:p w:rsidR="00C94EAE" w:rsidRDefault="00C94EAE" w:rsidP="00C94EAE"/>
    <w:p w:rsidR="003614A4" w:rsidRDefault="003614A4" w:rsidP="003614A4">
      <w:pPr>
        <w:pStyle w:val="Ttulo2"/>
      </w:pPr>
      <w:bookmarkStart w:id="20" w:name="_Toc341694041"/>
      <w:r>
        <w:t>Processos de Monitoramento</w:t>
      </w:r>
      <w:bookmarkEnd w:id="20"/>
    </w:p>
    <w:p w:rsidR="003614A4" w:rsidRPr="0000794C" w:rsidRDefault="003614A4" w:rsidP="003614A4">
      <w:pPr>
        <w:rPr>
          <w:sz w:val="16"/>
        </w:rPr>
      </w:pPr>
    </w:p>
    <w:tbl>
      <w:tblPr>
        <w:tblW w:w="0" w:type="auto"/>
        <w:tblInd w:w="-1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1637"/>
        <w:gridCol w:w="1516"/>
        <w:gridCol w:w="2236"/>
        <w:gridCol w:w="1280"/>
        <w:gridCol w:w="1271"/>
        <w:gridCol w:w="1218"/>
        <w:gridCol w:w="1185"/>
        <w:gridCol w:w="1110"/>
        <w:gridCol w:w="1249"/>
      </w:tblGrid>
      <w:tr w:rsidR="00D477B4" w:rsidRPr="00A63C15" w:rsidTr="00D477B4">
        <w:tc>
          <w:tcPr>
            <w:tcW w:w="14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Default="00E1746E" w:rsidP="00E1746E">
            <w:pPr>
              <w:rPr>
                <w:b/>
              </w:rPr>
            </w:pPr>
            <w:r w:rsidRPr="00A63C15">
              <w:rPr>
                <w:b/>
              </w:rPr>
              <w:t>Requisito</w:t>
            </w:r>
            <w:r>
              <w:rPr>
                <w:b/>
              </w:rPr>
              <w:t xml:space="preserve"> </w:t>
            </w:r>
          </w:p>
        </w:tc>
        <w:tc>
          <w:tcPr>
            <w:tcW w:w="164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E1746E" w:rsidP="009B4853">
            <w:pPr>
              <w:rPr>
                <w:rFonts w:eastAsia="Arial Unicode MS"/>
                <w:b/>
              </w:rPr>
            </w:pPr>
            <w:r>
              <w:rPr>
                <w:b/>
              </w:rPr>
              <w:t>Indicador</w:t>
            </w:r>
          </w:p>
        </w:tc>
        <w:tc>
          <w:tcPr>
            <w:tcW w:w="1531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D477B4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225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  <w:tc>
          <w:tcPr>
            <w:tcW w:w="348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Plano de Resposta</w:t>
            </w:r>
          </w:p>
        </w:tc>
      </w:tr>
      <w:tr w:rsidR="00D477B4" w:rsidRPr="00224C1C" w:rsidTr="00D477B4">
        <w:trPr>
          <w:trHeight w:val="315"/>
        </w:trPr>
        <w:tc>
          <w:tcPr>
            <w:tcW w:w="141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64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22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Ação</w:t>
            </w: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Quando</w:t>
            </w:r>
          </w:p>
        </w:tc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Responsável</w:t>
            </w:r>
          </w:p>
        </w:tc>
      </w:tr>
      <w:tr w:rsidR="00D477B4" w:rsidRPr="00224C1C" w:rsidTr="00D477B4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/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77B4" w:rsidRDefault="00D477B4" w:rsidP="00EF377D"/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Default="00D477B4" w:rsidP="00EF377D"/>
        </w:tc>
      </w:tr>
      <w:tr w:rsidR="00D477B4" w:rsidRPr="00224C1C" w:rsidTr="00D477B4">
        <w:trPr>
          <w:trHeight w:val="31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/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77B4" w:rsidRPr="00224C1C" w:rsidRDefault="00D477B4" w:rsidP="00EF377D"/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77B4" w:rsidRDefault="00D477B4" w:rsidP="00EF377D"/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Default="00D477B4" w:rsidP="00EF377D"/>
        </w:tc>
      </w:tr>
    </w:tbl>
    <w:p w:rsidR="003614A4" w:rsidRDefault="003614A4" w:rsidP="003614A4">
      <w:pPr>
        <w:rPr>
          <w:rFonts w:cs="Arial"/>
        </w:rPr>
      </w:pPr>
    </w:p>
    <w:p w:rsidR="003614A4" w:rsidRDefault="003614A4" w:rsidP="003D377B">
      <w:pPr>
        <w:sectPr w:rsidR="003614A4" w:rsidSect="003614A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1F5" w:rsidRDefault="00EC71F5" w:rsidP="005E1593">
      <w:r>
        <w:separator/>
      </w:r>
    </w:p>
  </w:endnote>
  <w:endnote w:type="continuationSeparator" w:id="0">
    <w:p w:rsidR="00EC71F5" w:rsidRDefault="00EC71F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29D" w:rsidRDefault="0098729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E60353" w:rsidRPr="006419CA" w:rsidTr="00EF377D">
      <w:trPr>
        <w:jc w:val="center"/>
      </w:trPr>
      <w:tc>
        <w:tcPr>
          <w:tcW w:w="5301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7161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71618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E60353" w:rsidRPr="006419CA" w:rsidRDefault="00E6035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E60353" w:rsidRPr="006419CA" w:rsidRDefault="00E60353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29D" w:rsidRDefault="0098729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1F5" w:rsidRDefault="00EC71F5" w:rsidP="005E1593">
      <w:r>
        <w:separator/>
      </w:r>
    </w:p>
  </w:footnote>
  <w:footnote w:type="continuationSeparator" w:id="0">
    <w:p w:rsidR="00EC71F5" w:rsidRDefault="00EC71F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29D" w:rsidRDefault="0098729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E6035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E60353" w:rsidRPr="00F25CF0" w:rsidRDefault="00E6035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184C6DA8" wp14:editId="47179036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E60353" w:rsidRPr="00A10908" w:rsidRDefault="00E6035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98729D">
            <w:rPr>
              <w:b/>
            </w:rPr>
            <w:t>Plano de gerenciamento da qualidade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60353" w:rsidRPr="00AD691F" w:rsidRDefault="00E60353" w:rsidP="00EF377D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E6035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E60353" w:rsidRPr="00A10908" w:rsidRDefault="00E60353" w:rsidP="00EF377D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E60353" w:rsidRPr="00A10908" w:rsidRDefault="00EC71F5" w:rsidP="00EF377D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98729D">
            <w:t>Nome do Projeto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:rsidR="00E60353" w:rsidRPr="00A10908" w:rsidRDefault="00E60353" w:rsidP="00EF377D">
          <w:pPr>
            <w:pStyle w:val="Cabealho"/>
            <w:rPr>
              <w:b/>
            </w:rPr>
          </w:pPr>
        </w:p>
      </w:tc>
    </w:tr>
  </w:tbl>
  <w:p w:rsidR="00E60353" w:rsidRDefault="00E6035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29D" w:rsidRDefault="009872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C5"/>
    <w:rsid w:val="000216CB"/>
    <w:rsid w:val="0002320C"/>
    <w:rsid w:val="000506C9"/>
    <w:rsid w:val="000C4A03"/>
    <w:rsid w:val="000D27B6"/>
    <w:rsid w:val="000D2DB6"/>
    <w:rsid w:val="000E2853"/>
    <w:rsid w:val="00116F8F"/>
    <w:rsid w:val="001540E6"/>
    <w:rsid w:val="00171618"/>
    <w:rsid w:val="00193D0E"/>
    <w:rsid w:val="001B4F78"/>
    <w:rsid w:val="001D497F"/>
    <w:rsid w:val="001F1617"/>
    <w:rsid w:val="001F3D30"/>
    <w:rsid w:val="00227278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A6C64"/>
    <w:rsid w:val="003D377B"/>
    <w:rsid w:val="00417F85"/>
    <w:rsid w:val="0042609D"/>
    <w:rsid w:val="004A16CF"/>
    <w:rsid w:val="004B2855"/>
    <w:rsid w:val="004B60F1"/>
    <w:rsid w:val="004E5130"/>
    <w:rsid w:val="005165BF"/>
    <w:rsid w:val="0054604A"/>
    <w:rsid w:val="0055540E"/>
    <w:rsid w:val="005943C2"/>
    <w:rsid w:val="005E1593"/>
    <w:rsid w:val="005F487B"/>
    <w:rsid w:val="006419CA"/>
    <w:rsid w:val="006420E8"/>
    <w:rsid w:val="00663704"/>
    <w:rsid w:val="006A233C"/>
    <w:rsid w:val="00743E89"/>
    <w:rsid w:val="00746E77"/>
    <w:rsid w:val="00753A28"/>
    <w:rsid w:val="007A054B"/>
    <w:rsid w:val="00802332"/>
    <w:rsid w:val="0080758F"/>
    <w:rsid w:val="00812016"/>
    <w:rsid w:val="00820DA5"/>
    <w:rsid w:val="00842903"/>
    <w:rsid w:val="008675C6"/>
    <w:rsid w:val="00871E89"/>
    <w:rsid w:val="008843C9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C4F9F"/>
    <w:rsid w:val="00AD3265"/>
    <w:rsid w:val="00AE1992"/>
    <w:rsid w:val="00AF15FC"/>
    <w:rsid w:val="00B46AD4"/>
    <w:rsid w:val="00C023C6"/>
    <w:rsid w:val="00C0414B"/>
    <w:rsid w:val="00C30675"/>
    <w:rsid w:val="00C52528"/>
    <w:rsid w:val="00C93648"/>
    <w:rsid w:val="00C94EAE"/>
    <w:rsid w:val="00CA0341"/>
    <w:rsid w:val="00CE2B3B"/>
    <w:rsid w:val="00CF7788"/>
    <w:rsid w:val="00D37957"/>
    <w:rsid w:val="00D477B4"/>
    <w:rsid w:val="00DC10A8"/>
    <w:rsid w:val="00DF4B8B"/>
    <w:rsid w:val="00E1746E"/>
    <w:rsid w:val="00E34C15"/>
    <w:rsid w:val="00E60353"/>
    <w:rsid w:val="00E77394"/>
    <w:rsid w:val="00EC71F5"/>
    <w:rsid w:val="00ED4566"/>
    <w:rsid w:val="00EE78B3"/>
    <w:rsid w:val="00EF377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053448-30F2-4C3D-BC6F-89E92EB4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A26D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7E15E-F5E7-43D2-9004-34B38F61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5</Pages>
  <Words>1037</Words>
  <Characters>5601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6625</CharactersWithSpaces>
  <SharedDoc>false</SharedDoc>
  <HyperlinkBase>http://escritoriodeprojetos.com.br/SharedFiles/Download.aspx?pageid=18&amp;mid=24&amp;fileid=21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Prof. Fabrício - Ciência da Computação - Unis</cp:lastModifiedBy>
  <cp:revision>2</cp:revision>
  <dcterms:created xsi:type="dcterms:W3CDTF">2013-03-18T18:43:00Z</dcterms:created>
  <dcterms:modified xsi:type="dcterms:W3CDTF">2013-03-18T18:43:00Z</dcterms:modified>
</cp:coreProperties>
</file>