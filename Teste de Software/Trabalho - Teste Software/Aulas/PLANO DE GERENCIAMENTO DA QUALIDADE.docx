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908"/>
        <w:gridCol w:w="5400"/>
        <w:gridCol w:w="2547"/>
      </w:tblGrid>
      <w:tr w:rsidR="00B31F7C" w:rsidRPr="00442DE8">
        <w:tc>
          <w:tcPr>
            <w:tcW w:w="9855" w:type="dxa"/>
            <w:gridSpan w:val="3"/>
            <w:shd w:val="clear" w:color="auto" w:fill="000000"/>
          </w:tcPr>
          <w:bookmarkStart w:id="0" w:name="_Toc29110749"/>
          <w:bookmarkStart w:id="1" w:name="_GoBack"/>
          <w:bookmarkEnd w:id="1"/>
          <w:p w:rsidR="00B31F7C" w:rsidRPr="00442DE8" w:rsidRDefault="00DC29C8" w:rsidP="00B31F7C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begin">
                <w:ffData>
                  <w:name w:val="Texto1"/>
                  <w:enabled/>
                  <w:calcOnExit w:val="0"/>
                  <w:textInput>
                    <w:default w:val="[Digite nome do projeto]"/>
                  </w:textInput>
                </w:ffData>
              </w:fldChar>
            </w:r>
            <w:bookmarkStart w:id="2" w:name="Texto1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instrText xml:space="preserve"> FORMTEXT </w:instrText>
            </w:r>
            <w:r w:rsidRPr="00DC29C8">
              <w:rPr>
                <w:rFonts w:ascii="Arial Black" w:hAnsi="Arial Black" w:cs="Arial"/>
                <w:color w:val="FFFFFF"/>
                <w:sz w:val="28"/>
                <w:szCs w:val="28"/>
              </w:rPr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separate"/>
            </w:r>
            <w:r>
              <w:rPr>
                <w:rFonts w:ascii="Arial Black" w:hAnsi="Arial Black" w:cs="Arial"/>
                <w:noProof/>
                <w:color w:val="FFFFFF"/>
                <w:sz w:val="28"/>
                <w:szCs w:val="28"/>
              </w:rPr>
              <w:t>[Digite nome do projeto]</w:t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end"/>
            </w:r>
            <w:bookmarkEnd w:id="2"/>
          </w:p>
        </w:tc>
      </w:tr>
      <w:tr w:rsidR="00B31F7C" w:rsidRPr="00E530A1">
        <w:tc>
          <w:tcPr>
            <w:tcW w:w="9855" w:type="dxa"/>
            <w:gridSpan w:val="3"/>
          </w:tcPr>
          <w:p w:rsidR="00B31F7C" w:rsidRDefault="00B31F7C" w:rsidP="00B31F7C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PLANO DE GERENCIAMENTO DA QUALIDADE</w:t>
            </w:r>
          </w:p>
          <w:p w:rsidR="00B31F7C" w:rsidRPr="00F416B6" w:rsidRDefault="00B31F7C" w:rsidP="00B31F7C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  <w:r w:rsidRPr="00F416B6">
              <w:rPr>
                <w:rFonts w:ascii="Arial Black" w:hAnsi="Arial Black" w:cs="Arial"/>
                <w:i/>
              </w:rPr>
              <w:t>QUALITY MANAGEMENT PLAN</w:t>
            </w:r>
          </w:p>
        </w:tc>
      </w:tr>
      <w:tr w:rsidR="00B31F7C" w:rsidRPr="00E530A1">
        <w:tc>
          <w:tcPr>
            <w:tcW w:w="1908" w:type="dxa"/>
          </w:tcPr>
          <w:p w:rsidR="00B31F7C" w:rsidRPr="00E530A1" w:rsidRDefault="00B31F7C" w:rsidP="00B31F7C">
            <w:pPr>
              <w:rPr>
                <w:rFonts w:ascii="Arial" w:hAnsi="Arial" w:cs="Arial"/>
              </w:rPr>
            </w:pPr>
            <w:r w:rsidRPr="00E530A1">
              <w:rPr>
                <w:rFonts w:ascii="Arial" w:hAnsi="Arial" w:cs="Arial"/>
              </w:rPr>
              <w:t>Preparado por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</w:tcPr>
          <w:p w:rsidR="00B31F7C" w:rsidRPr="00E530A1" w:rsidRDefault="00B31F7C" w:rsidP="00B31F7C">
            <w:pPr>
              <w:rPr>
                <w:rFonts w:ascii="Arial" w:hAnsi="Arial" w:cs="Arial"/>
              </w:rPr>
            </w:pPr>
          </w:p>
        </w:tc>
        <w:tc>
          <w:tcPr>
            <w:tcW w:w="2547" w:type="dxa"/>
          </w:tcPr>
          <w:p w:rsidR="00B31F7C" w:rsidRPr="00E530A1" w:rsidRDefault="00F416B6" w:rsidP="00B31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  <w:r w:rsidR="00B31F7C">
              <w:rPr>
                <w:rFonts w:ascii="Arial" w:hAnsi="Arial" w:cs="Arial"/>
              </w:rPr>
              <w:t xml:space="preserve"> </w:t>
            </w:r>
          </w:p>
        </w:tc>
      </w:tr>
      <w:tr w:rsidR="00B31F7C" w:rsidRPr="00E530A1">
        <w:tc>
          <w:tcPr>
            <w:tcW w:w="1908" w:type="dxa"/>
          </w:tcPr>
          <w:p w:rsidR="00B31F7C" w:rsidRPr="00E530A1" w:rsidRDefault="00F416B6" w:rsidP="00B31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Aprovado por</w:t>
            </w:r>
            <w:r w:rsidR="00B31F7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</w:tcPr>
          <w:p w:rsidR="00B31F7C" w:rsidRPr="00E530A1" w:rsidRDefault="00B31F7C" w:rsidP="00B31F7C">
            <w:pPr>
              <w:rPr>
                <w:rFonts w:ascii="Arial" w:hAnsi="Arial" w:cs="Arial"/>
              </w:rPr>
            </w:pPr>
          </w:p>
        </w:tc>
        <w:tc>
          <w:tcPr>
            <w:tcW w:w="2547" w:type="dxa"/>
          </w:tcPr>
          <w:p w:rsidR="00B31F7C" w:rsidRPr="00E530A1" w:rsidRDefault="00B31F7C" w:rsidP="00B31F7C">
            <w:pPr>
              <w:rPr>
                <w:rFonts w:ascii="Arial" w:hAnsi="Arial" w:cs="Arial"/>
              </w:rPr>
            </w:pPr>
          </w:p>
        </w:tc>
      </w:tr>
    </w:tbl>
    <w:p w:rsidR="00335760" w:rsidRDefault="008D4BAC" w:rsidP="00335760">
      <w:pPr>
        <w:pStyle w:val="Ttulo2"/>
        <w:spacing w:after="120"/>
      </w:pPr>
      <w:bookmarkStart w:id="3" w:name="_Toc29110752"/>
      <w:bookmarkEnd w:id="0"/>
      <w:r>
        <w:t>Descr</w:t>
      </w:r>
      <w:r w:rsidR="00537C67">
        <w:t>ição</w:t>
      </w:r>
      <w:r>
        <w:t xml:space="preserve"> dos </w:t>
      </w:r>
      <w:r w:rsidR="00537C67">
        <w:t>p</w:t>
      </w:r>
      <w:r>
        <w:t xml:space="preserve">rocessos de </w:t>
      </w:r>
      <w:r w:rsidR="00537C67">
        <w:t>g</w:t>
      </w:r>
      <w:r>
        <w:t>erenciamento d</w:t>
      </w:r>
      <w:bookmarkEnd w:id="3"/>
      <w:r w:rsidR="003B02D1">
        <w:t xml:space="preserve">a </w:t>
      </w:r>
      <w:r w:rsidR="00537C67">
        <w:t>q</w:t>
      </w:r>
      <w:r w:rsidR="003B02D1">
        <w:t>ualidade</w:t>
      </w:r>
    </w:p>
    <w:p w:rsidR="008D4BAC" w:rsidRPr="008F47B0" w:rsidRDefault="008D4BAC" w:rsidP="001D3EA3">
      <w:pPr>
        <w:numPr>
          <w:ilvl w:val="0"/>
          <w:numId w:val="4"/>
        </w:numPr>
        <w:spacing w:after="120"/>
        <w:ind w:left="714" w:hanging="174"/>
        <w:jc w:val="both"/>
        <w:rPr>
          <w:rFonts w:ascii="Arial" w:hAnsi="Arial" w:cs="Arial"/>
        </w:rPr>
      </w:pPr>
    </w:p>
    <w:p w:rsidR="00F416B6" w:rsidRPr="008F47B0" w:rsidRDefault="00F416B6" w:rsidP="001D3EA3">
      <w:pPr>
        <w:numPr>
          <w:ilvl w:val="0"/>
          <w:numId w:val="4"/>
        </w:numPr>
        <w:spacing w:after="120"/>
        <w:ind w:left="896" w:hanging="357"/>
        <w:jc w:val="both"/>
        <w:rPr>
          <w:rFonts w:ascii="Arial" w:hAnsi="Arial" w:cs="Arial"/>
        </w:rPr>
      </w:pPr>
      <w:bookmarkStart w:id="4" w:name="_Toc29110753"/>
    </w:p>
    <w:p w:rsidR="00F416B6" w:rsidRPr="008F47B0" w:rsidRDefault="00F416B6" w:rsidP="00F416B6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</w:p>
    <w:p w:rsidR="00CF60FE" w:rsidRDefault="00CF60FE" w:rsidP="00CF60FE">
      <w:pPr>
        <w:pStyle w:val="Ttulo2"/>
        <w:spacing w:after="120"/>
      </w:pPr>
      <w:r>
        <w:t xml:space="preserve">Priorização das </w:t>
      </w:r>
      <w:r w:rsidR="00537C67">
        <w:t>m</w:t>
      </w:r>
      <w:r>
        <w:t>u</w:t>
      </w:r>
      <w:r w:rsidR="003B02D1">
        <w:t xml:space="preserve">danças nos </w:t>
      </w:r>
      <w:r w:rsidR="00537C67">
        <w:t>q</w:t>
      </w:r>
      <w:r w:rsidR="003B02D1">
        <w:t xml:space="preserve">uesitos de </w:t>
      </w:r>
      <w:r w:rsidR="00537C67">
        <w:t>q</w:t>
      </w:r>
      <w:r w:rsidR="003B02D1">
        <w:t xml:space="preserve">ualidade </w:t>
      </w:r>
      <w:r>
        <w:t xml:space="preserve">e </w:t>
      </w:r>
      <w:r w:rsidR="00537C67">
        <w:t>r</w:t>
      </w:r>
      <w:r>
        <w:t>espostas</w:t>
      </w:r>
      <w:bookmarkEnd w:id="4"/>
    </w:p>
    <w:p w:rsidR="00F416B6" w:rsidRDefault="00F416B6" w:rsidP="00F416B6">
      <w:pPr>
        <w:spacing w:after="240"/>
        <w:jc w:val="both"/>
        <w:rPr>
          <w:rFonts w:ascii="Arial" w:hAnsi="Arial" w:cs="Arial"/>
        </w:rPr>
      </w:pPr>
      <w:bookmarkStart w:id="5" w:name="_Toc29110754"/>
    </w:p>
    <w:p w:rsidR="00B719AF" w:rsidRDefault="00B719AF" w:rsidP="00B719AF">
      <w:pPr>
        <w:pStyle w:val="Ttulo2"/>
        <w:spacing w:after="120"/>
      </w:pPr>
      <w:r>
        <w:t xml:space="preserve">Sistema de </w:t>
      </w:r>
      <w:r w:rsidR="00537C67">
        <w:t>c</w:t>
      </w:r>
      <w:r>
        <w:t xml:space="preserve">ontrole de </w:t>
      </w:r>
      <w:r w:rsidR="00537C67">
        <w:t>m</w:t>
      </w:r>
      <w:r>
        <w:t>udanças d</w:t>
      </w:r>
      <w:r w:rsidR="003B02D1">
        <w:t xml:space="preserve">a </w:t>
      </w:r>
      <w:r w:rsidR="00537C67">
        <w:t>q</w:t>
      </w:r>
      <w:r w:rsidR="003B02D1">
        <w:t>ualidade</w:t>
      </w:r>
      <w:r>
        <w:t xml:space="preserve"> (</w:t>
      </w:r>
      <w:r w:rsidR="005C4090">
        <w:t>Quality</w:t>
      </w:r>
      <w:r>
        <w:t xml:space="preserve"> </w:t>
      </w:r>
      <w:r w:rsidR="00537C67">
        <w:t>c</w:t>
      </w:r>
      <w:r>
        <w:t xml:space="preserve">hange </w:t>
      </w:r>
      <w:r w:rsidR="00537C67">
        <w:t>c</w:t>
      </w:r>
      <w:r>
        <w:t xml:space="preserve">ontrol </w:t>
      </w:r>
      <w:r w:rsidR="00537C67">
        <w:t>s</w:t>
      </w:r>
      <w:r>
        <w:t>ystem)</w:t>
      </w:r>
      <w:bookmarkEnd w:id="5"/>
    </w:p>
    <w:p w:rsidR="00F416B6" w:rsidRDefault="00F416B6" w:rsidP="00F416B6">
      <w:pPr>
        <w:spacing w:after="240"/>
        <w:jc w:val="both"/>
        <w:rPr>
          <w:rFonts w:ascii="Arial" w:hAnsi="Arial" w:cs="Arial"/>
        </w:rPr>
      </w:pPr>
    </w:p>
    <w:p w:rsidR="00DC6C9F" w:rsidRDefault="00DC6C9F" w:rsidP="00DC6C9F">
      <w:pPr>
        <w:pStyle w:val="Ttulo2"/>
        <w:spacing w:after="120"/>
      </w:pPr>
      <w:bookmarkStart w:id="6" w:name="_Toc29110755"/>
      <w:r>
        <w:t xml:space="preserve">Freqüência de </w:t>
      </w:r>
      <w:r w:rsidR="00537C67">
        <w:t>a</w:t>
      </w:r>
      <w:r>
        <w:t>valiação d</w:t>
      </w:r>
      <w:r w:rsidR="003B02D1">
        <w:t xml:space="preserve">os </w:t>
      </w:r>
      <w:r w:rsidR="00537C67">
        <w:t>r</w:t>
      </w:r>
      <w:r w:rsidR="003B02D1">
        <w:t xml:space="preserve">equisitos de </w:t>
      </w:r>
      <w:r w:rsidR="00537C67">
        <w:t>q</w:t>
      </w:r>
      <w:r w:rsidR="003B02D1">
        <w:t>ualidade</w:t>
      </w:r>
      <w:r>
        <w:t xml:space="preserve"> do </w:t>
      </w:r>
      <w:r w:rsidR="00537C67">
        <w:t>p</w:t>
      </w:r>
      <w:r>
        <w:t>rojeto</w:t>
      </w:r>
      <w:bookmarkEnd w:id="6"/>
    </w:p>
    <w:p w:rsidR="00DC6C9F" w:rsidRPr="00F00AD1" w:rsidRDefault="00DC6C9F" w:rsidP="00F00AD1">
      <w:pPr>
        <w:spacing w:after="240"/>
        <w:jc w:val="both"/>
        <w:rPr>
          <w:rFonts w:ascii="Arial" w:hAnsi="Arial" w:cs="Arial"/>
        </w:rPr>
      </w:pPr>
    </w:p>
    <w:p w:rsidR="00BE3BAE" w:rsidRDefault="00335760" w:rsidP="00BE3BAE">
      <w:pPr>
        <w:pStyle w:val="Ttulo2"/>
        <w:spacing w:after="120"/>
      </w:pPr>
      <w:bookmarkStart w:id="7" w:name="_Toc29110756"/>
      <w:r>
        <w:t xml:space="preserve">Alocação </w:t>
      </w:r>
      <w:r w:rsidR="00537C67">
        <w:t>f</w:t>
      </w:r>
      <w:r>
        <w:t xml:space="preserve">inanceira das </w:t>
      </w:r>
      <w:r w:rsidR="00537C67">
        <w:t>m</w:t>
      </w:r>
      <w:r>
        <w:t>uda</w:t>
      </w:r>
      <w:bookmarkEnd w:id="7"/>
      <w:r w:rsidR="003B02D1">
        <w:t xml:space="preserve">nças nos </w:t>
      </w:r>
      <w:r w:rsidR="00537C67">
        <w:t>r</w:t>
      </w:r>
      <w:r w:rsidR="005C4090">
        <w:t>equi</w:t>
      </w:r>
      <w:r w:rsidR="003B02D1">
        <w:t xml:space="preserve">sitos de </w:t>
      </w:r>
      <w:r w:rsidR="00537C67">
        <w:t>q</w:t>
      </w:r>
      <w:r w:rsidR="003B02D1">
        <w:t>ualidade</w:t>
      </w:r>
    </w:p>
    <w:p w:rsidR="002656A1" w:rsidRPr="002656A1" w:rsidRDefault="002656A1" w:rsidP="002656A1">
      <w:pPr>
        <w:spacing w:after="240"/>
        <w:jc w:val="both"/>
        <w:rPr>
          <w:rFonts w:ascii="Arial" w:hAnsi="Arial" w:cs="Arial"/>
        </w:rPr>
      </w:pPr>
    </w:p>
    <w:p w:rsidR="00BE3BAE" w:rsidRDefault="00BE3BAE" w:rsidP="00BE3BAE">
      <w:pPr>
        <w:pStyle w:val="Ttulo2"/>
        <w:spacing w:after="120"/>
      </w:pPr>
      <w:bookmarkStart w:id="8" w:name="_Toc29110757"/>
      <w:r>
        <w:t>Administração</w:t>
      </w:r>
      <w:r w:rsidR="00335760">
        <w:t xml:space="preserve"> do </w:t>
      </w:r>
      <w:r w:rsidR="00537C67">
        <w:t>p</w:t>
      </w:r>
      <w:r w:rsidR="00335760">
        <w:t xml:space="preserve">lano de </w:t>
      </w:r>
      <w:r w:rsidR="00537C67">
        <w:t>g</w:t>
      </w:r>
      <w:r w:rsidR="00335760">
        <w:t>erenciamento d</w:t>
      </w:r>
      <w:bookmarkEnd w:id="8"/>
      <w:r w:rsidR="003B02D1">
        <w:t xml:space="preserve">a </w:t>
      </w:r>
      <w:r w:rsidR="00537C67">
        <w:t>q</w:t>
      </w:r>
      <w:r w:rsidR="003B02D1">
        <w:t>ualidade</w:t>
      </w:r>
    </w:p>
    <w:p w:rsidR="00F416B6" w:rsidRPr="00B2644D" w:rsidRDefault="00F416B6" w:rsidP="00F416B6">
      <w:pPr>
        <w:pStyle w:val="Ttulo3"/>
      </w:pPr>
      <w:bookmarkStart w:id="9" w:name="_Toc29110760"/>
      <w:bookmarkStart w:id="10" w:name="_Toc29110758"/>
      <w:r w:rsidRPr="00B2644D">
        <w:t>Responsável pelo plano</w:t>
      </w:r>
      <w:bookmarkEnd w:id="10"/>
    </w:p>
    <w:p w:rsidR="00F416B6" w:rsidRPr="00AE2628" w:rsidRDefault="00F416B6" w:rsidP="001D3EA3">
      <w:pPr>
        <w:numPr>
          <w:ilvl w:val="0"/>
          <w:numId w:val="5"/>
        </w:numPr>
        <w:tabs>
          <w:tab w:val="num" w:pos="1260"/>
        </w:tabs>
        <w:spacing w:after="120"/>
        <w:ind w:left="1259" w:hanging="357"/>
        <w:jc w:val="both"/>
        <w:rPr>
          <w:rFonts w:ascii="Arial" w:hAnsi="Arial" w:cs="Arial"/>
        </w:rPr>
      </w:pPr>
    </w:p>
    <w:p w:rsidR="00F416B6" w:rsidRPr="00AE2628" w:rsidRDefault="00F416B6" w:rsidP="00F416B6">
      <w:pPr>
        <w:numPr>
          <w:ilvl w:val="0"/>
          <w:numId w:val="5"/>
        </w:numPr>
        <w:tabs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bookmarkStart w:id="11" w:name="_Toc29110759"/>
    </w:p>
    <w:p w:rsidR="00F416B6" w:rsidRPr="00B2644D" w:rsidRDefault="00F416B6" w:rsidP="00F416B6">
      <w:pPr>
        <w:pStyle w:val="Ttulo3"/>
      </w:pPr>
      <w:r w:rsidRPr="00B2644D">
        <w:t xml:space="preserve">Freqüência de atualização do plano de gerenciamento </w:t>
      </w:r>
      <w:r>
        <w:t>da qualidade</w:t>
      </w:r>
      <w:bookmarkEnd w:id="11"/>
    </w:p>
    <w:p w:rsidR="00F416B6" w:rsidRPr="006714D9" w:rsidRDefault="00F416B6" w:rsidP="001D3EA3">
      <w:pPr>
        <w:spacing w:after="120"/>
        <w:ind w:left="1259"/>
        <w:jc w:val="both"/>
        <w:rPr>
          <w:rFonts w:ascii="Arial" w:hAnsi="Arial" w:cs="Arial"/>
        </w:rPr>
      </w:pPr>
    </w:p>
    <w:p w:rsidR="00F21147" w:rsidRDefault="00F21147" w:rsidP="00F21147">
      <w:pPr>
        <w:pStyle w:val="Ttulo2"/>
        <w:spacing w:after="120"/>
      </w:pPr>
      <w:r>
        <w:t>Outros assuntos relacionados ao gerenciamento d</w:t>
      </w:r>
      <w:r w:rsidR="003B02D1">
        <w:t xml:space="preserve">a qualidade </w:t>
      </w:r>
      <w:r>
        <w:t>do projeto não previstos nes</w:t>
      </w:r>
      <w:r w:rsidR="00537C67">
        <w:t>t</w:t>
      </w:r>
      <w:r>
        <w:t>e plano</w:t>
      </w:r>
      <w:bookmarkEnd w:id="9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9834"/>
      </w:tblGrid>
      <w:tr w:rsidR="00F416B6" w:rsidRPr="00C13BAF">
        <w:trPr>
          <w:trHeight w:val="408"/>
        </w:trPr>
        <w:tc>
          <w:tcPr>
            <w:tcW w:w="9834" w:type="dxa"/>
            <w:shd w:val="clear" w:color="auto" w:fill="000000"/>
          </w:tcPr>
          <w:p w:rsidR="00F416B6" w:rsidRPr="00C13BAF" w:rsidRDefault="00F416B6" w:rsidP="00F416B6">
            <w:pPr>
              <w:jc w:val="center"/>
              <w:rPr>
                <w:rFonts w:ascii="Arial Black" w:hAnsi="Arial Black" w:cs="Arial"/>
                <w:color w:val="FFFFFF"/>
              </w:rPr>
            </w:pPr>
            <w:r>
              <w:rPr>
                <w:rFonts w:ascii="Arial Black" w:hAnsi="Arial Black" w:cs="Arial"/>
                <w:color w:val="FFFFFF"/>
              </w:rPr>
              <w:t>REGISTRO DE ALTERAÇÕES</w:t>
            </w:r>
          </w:p>
        </w:tc>
      </w:tr>
    </w:tbl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5220"/>
      </w:tblGrid>
      <w:tr w:rsidR="00F416B6" w:rsidRPr="00335760">
        <w:tblPrEx>
          <w:tblCellMar>
            <w:top w:w="0" w:type="dxa"/>
            <w:bottom w:w="0" w:type="dxa"/>
          </w:tblCellMar>
        </w:tblPrEx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6B6" w:rsidRPr="00335760" w:rsidRDefault="00F416B6" w:rsidP="00F416B6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6B6" w:rsidRPr="00335760" w:rsidRDefault="00F416B6" w:rsidP="00F416B6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 xml:space="preserve">Modificado </w:t>
            </w:r>
            <w:r>
              <w:rPr>
                <w:rFonts w:ascii="Arial" w:hAnsi="Arial" w:cs="Arial"/>
                <w:b/>
              </w:rPr>
              <w:t>p</w:t>
            </w:r>
            <w:r w:rsidRPr="00335760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6B6" w:rsidRPr="00335760" w:rsidRDefault="00F416B6" w:rsidP="00F416B6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Descrição da mudança</w:t>
            </w:r>
          </w:p>
        </w:tc>
      </w:tr>
      <w:tr w:rsidR="00F416B6" w:rsidRPr="00335760">
        <w:tblPrEx>
          <w:tblCellMar>
            <w:top w:w="0" w:type="dxa"/>
            <w:bottom w:w="0" w:type="dxa"/>
          </w:tblCellMar>
        </w:tblPrEx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6B6" w:rsidRPr="00335760" w:rsidRDefault="00F416B6" w:rsidP="00F416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6B6" w:rsidRPr="00335760" w:rsidRDefault="00F416B6" w:rsidP="00F416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6B6" w:rsidRPr="00335760" w:rsidRDefault="00F416B6" w:rsidP="00F416B6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F416B6" w:rsidRPr="00335760">
        <w:tblPrEx>
          <w:tblCellMar>
            <w:top w:w="0" w:type="dxa"/>
            <w:bottom w:w="0" w:type="dxa"/>
          </w:tblCellMar>
        </w:tblPrEx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6B6" w:rsidRPr="00335760" w:rsidRDefault="00F416B6" w:rsidP="00F416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6B6" w:rsidRPr="00335760" w:rsidRDefault="00F416B6" w:rsidP="00F416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6B6" w:rsidRPr="00335760" w:rsidRDefault="00F416B6" w:rsidP="00F416B6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032"/>
        <w:gridCol w:w="3814"/>
        <w:gridCol w:w="3009"/>
      </w:tblGrid>
      <w:tr w:rsidR="00F416B6" w:rsidRPr="008B5F9C">
        <w:tc>
          <w:tcPr>
            <w:tcW w:w="9855" w:type="dxa"/>
            <w:gridSpan w:val="3"/>
            <w:shd w:val="clear" w:color="auto" w:fill="000000"/>
          </w:tcPr>
          <w:p w:rsidR="00F416B6" w:rsidRPr="008B5F9C" w:rsidRDefault="00F416B6" w:rsidP="00F416B6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8B5F9C"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F416B6" w:rsidRPr="00DA3E50">
        <w:tc>
          <w:tcPr>
            <w:tcW w:w="3032" w:type="dxa"/>
          </w:tcPr>
          <w:p w:rsidR="00F416B6" w:rsidRPr="00DA3E50" w:rsidRDefault="00F416B6" w:rsidP="00F416B6">
            <w:pPr>
              <w:jc w:val="both"/>
              <w:rPr>
                <w:rFonts w:ascii="Arial" w:hAnsi="Arial" w:cs="Arial"/>
              </w:rPr>
            </w:pPr>
          </w:p>
          <w:p w:rsidR="00F416B6" w:rsidRPr="00DA3E50" w:rsidRDefault="00F416B6" w:rsidP="00F416B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14" w:type="dxa"/>
          </w:tcPr>
          <w:p w:rsidR="00F416B6" w:rsidRPr="00DA3E50" w:rsidRDefault="00F416B6" w:rsidP="00F416B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09" w:type="dxa"/>
          </w:tcPr>
          <w:p w:rsidR="00F416B6" w:rsidRPr="00DA3E50" w:rsidRDefault="00F416B6" w:rsidP="00F416B6">
            <w:pPr>
              <w:jc w:val="both"/>
              <w:rPr>
                <w:rFonts w:ascii="Arial" w:hAnsi="Arial" w:cs="Arial"/>
              </w:rPr>
            </w:pPr>
            <w:r w:rsidRPr="00DA3E50">
              <w:rPr>
                <w:rFonts w:ascii="Arial" w:hAnsi="Arial" w:cs="Arial"/>
              </w:rPr>
              <w:t>Data</w:t>
            </w:r>
          </w:p>
          <w:p w:rsidR="00F416B6" w:rsidRPr="00DA3E50" w:rsidRDefault="00F416B6" w:rsidP="00F416B6">
            <w:pPr>
              <w:jc w:val="both"/>
              <w:rPr>
                <w:rFonts w:ascii="Arial" w:hAnsi="Arial" w:cs="Arial"/>
              </w:rPr>
            </w:pPr>
          </w:p>
        </w:tc>
      </w:tr>
    </w:tbl>
    <w:p w:rsidR="00F416B6" w:rsidRPr="00FF3FEE" w:rsidRDefault="00F416B6" w:rsidP="00F416B6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  <w:r w:rsidRPr="00106D04">
        <w:rPr>
          <w:rFonts w:ascii="Arial" w:hAnsi="Arial" w:cs="Arial"/>
          <w:i/>
          <w:sz w:val="18"/>
          <w:szCs w:val="18"/>
          <w:lang w:val="pt-BR"/>
        </w:rPr>
        <w:t xml:space="preserve">Nota: </w:t>
      </w:r>
      <w:r>
        <w:rPr>
          <w:rFonts w:ascii="Arial" w:hAnsi="Arial" w:cs="Arial"/>
          <w:i/>
          <w:sz w:val="18"/>
          <w:szCs w:val="18"/>
          <w:lang w:val="pt-BR"/>
        </w:rPr>
        <w:t xml:space="preserve">Quaisquer alterações neste documento deverão ser submetidas ao processo de controle de projeto </w:t>
      </w:r>
      <w:r w:rsidR="001D3EA3">
        <w:rPr>
          <w:rFonts w:ascii="Arial" w:hAnsi="Arial" w:cs="Arial"/>
          <w:i/>
          <w:sz w:val="18"/>
          <w:szCs w:val="18"/>
          <w:lang w:val="pt-BR"/>
        </w:rPr>
        <w:t>junto ao gerente do projeto</w:t>
      </w:r>
      <w:r>
        <w:rPr>
          <w:rFonts w:ascii="Arial" w:hAnsi="Arial" w:cs="Arial"/>
          <w:i/>
          <w:sz w:val="18"/>
          <w:szCs w:val="18"/>
          <w:lang w:val="pt-BR"/>
        </w:rPr>
        <w:t xml:space="preserve"> para aprovações </w:t>
      </w:r>
      <w:r w:rsidRPr="00106D04">
        <w:rPr>
          <w:rFonts w:ascii="Arial" w:hAnsi="Arial" w:cs="Arial"/>
          <w:i/>
          <w:sz w:val="18"/>
          <w:szCs w:val="18"/>
          <w:lang w:val="pt-BR"/>
        </w:rPr>
        <w:t>antes de serem incorporadas a es</w:t>
      </w:r>
      <w:r>
        <w:rPr>
          <w:rFonts w:ascii="Arial" w:hAnsi="Arial" w:cs="Arial"/>
          <w:i/>
          <w:sz w:val="18"/>
          <w:szCs w:val="18"/>
          <w:lang w:val="pt-BR"/>
        </w:rPr>
        <w:t>t</w:t>
      </w:r>
      <w:r w:rsidRPr="00106D04">
        <w:rPr>
          <w:rFonts w:ascii="Arial" w:hAnsi="Arial" w:cs="Arial"/>
          <w:i/>
          <w:sz w:val="18"/>
          <w:szCs w:val="18"/>
          <w:lang w:val="pt-BR"/>
        </w:rPr>
        <w:t>e documento.</w:t>
      </w:r>
    </w:p>
    <w:p w:rsidR="00335760" w:rsidRPr="00537C67" w:rsidRDefault="00335760" w:rsidP="00F416B6">
      <w:pPr>
        <w:spacing w:after="240"/>
        <w:jc w:val="both"/>
      </w:pPr>
    </w:p>
    <w:sectPr w:rsidR="00335760" w:rsidRPr="00537C67" w:rsidSect="009D1AB8">
      <w:headerReference w:type="default" r:id="rId7"/>
      <w:footerReference w:type="default" r:id="rId8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668" w:rsidRDefault="00CC4668">
      <w:r>
        <w:separator/>
      </w:r>
    </w:p>
  </w:endnote>
  <w:endnote w:type="continuationSeparator" w:id="0">
    <w:p w:rsidR="00CC4668" w:rsidRDefault="00CC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X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EA3" w:rsidRPr="00712BBF" w:rsidRDefault="00C516E4" w:rsidP="00712BBF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9525" t="6985" r="9525" b="9525"/>
              <wp:wrapNone/>
              <wp:docPr id="1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0C38B" id="Line 102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CH0vog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 w:rsidR="001D3EA3">
      <w:rPr>
        <w:rStyle w:val="Nmerodepgina"/>
        <w:rFonts w:ascii="Zurich XCn BT" w:hAnsi="Zurich XCn BT"/>
        <w:sz w:val="16"/>
      </w:rPr>
      <w:t>rutmarquetto@gmail.com</w:t>
    </w:r>
    <w:r w:rsidR="001D3EA3">
      <w:rPr>
        <w:rStyle w:val="Nmerodepgina"/>
        <w:rFonts w:ascii="Zurich XCn BT" w:hAnsi="Zurich XCn BT"/>
        <w:sz w:val="16"/>
      </w:rPr>
      <w:tab/>
    </w:r>
    <w:r w:rsidR="001D3EA3">
      <w:rPr>
        <w:rStyle w:val="Nmerodepgina"/>
        <w:rFonts w:ascii="Zurich XCn BT" w:hAnsi="Zurich XCn BT"/>
        <w:sz w:val="18"/>
      </w:rPr>
      <w:fldChar w:fldCharType="begin"/>
    </w:r>
    <w:r w:rsidR="001D3EA3">
      <w:rPr>
        <w:rStyle w:val="Nmerodepgina"/>
        <w:rFonts w:ascii="Zurich XCn BT" w:hAnsi="Zurich XCn BT"/>
        <w:sz w:val="18"/>
      </w:rPr>
      <w:instrText xml:space="preserve"> PAGE </w:instrText>
    </w:r>
    <w:r w:rsidR="001D3EA3">
      <w:rPr>
        <w:rStyle w:val="Nmerodepgina"/>
        <w:rFonts w:ascii="Zurich XCn BT" w:hAnsi="Zurich XCn BT"/>
        <w:sz w:val="18"/>
      </w:rPr>
      <w:fldChar w:fldCharType="separate"/>
    </w:r>
    <w:r>
      <w:rPr>
        <w:rStyle w:val="Nmerodepgina"/>
        <w:rFonts w:ascii="Zurich XCn BT" w:hAnsi="Zurich XCn BT"/>
        <w:noProof/>
        <w:sz w:val="18"/>
      </w:rPr>
      <w:t>1</w:t>
    </w:r>
    <w:r w:rsidR="001D3EA3">
      <w:rPr>
        <w:rStyle w:val="Nmerodepgina"/>
        <w:rFonts w:ascii="Zurich XCn BT" w:hAnsi="Zurich XCn BT"/>
        <w:sz w:val="18"/>
      </w:rPr>
      <w:fldChar w:fldCharType="end"/>
    </w:r>
    <w:r w:rsidR="001D3EA3">
      <w:rPr>
        <w:rStyle w:val="Nmerodepgina"/>
        <w:rFonts w:ascii="Zurich XCn BT" w:hAnsi="Zurich XCn BT"/>
        <w:sz w:val="18"/>
      </w:rPr>
      <w:t>/</w:t>
    </w:r>
    <w:r w:rsidR="001D3EA3">
      <w:rPr>
        <w:rStyle w:val="Nmerodepgina"/>
        <w:rFonts w:ascii="Zurich XCn BT" w:hAnsi="Zurich XCn BT"/>
        <w:sz w:val="18"/>
      </w:rPr>
      <w:fldChar w:fldCharType="begin"/>
    </w:r>
    <w:r w:rsidR="001D3EA3">
      <w:rPr>
        <w:rStyle w:val="Nmerodepgina"/>
        <w:rFonts w:ascii="Zurich XCn BT" w:hAnsi="Zurich XCn BT"/>
        <w:sz w:val="18"/>
      </w:rPr>
      <w:instrText xml:space="preserve"> NUMPAGES </w:instrText>
    </w:r>
    <w:r w:rsidR="001D3EA3">
      <w:rPr>
        <w:rStyle w:val="Nmerodepgina"/>
        <w:rFonts w:ascii="Zurich XCn BT" w:hAnsi="Zurich XCn BT"/>
        <w:sz w:val="18"/>
      </w:rPr>
      <w:fldChar w:fldCharType="separate"/>
    </w:r>
    <w:r>
      <w:rPr>
        <w:rStyle w:val="Nmerodepgina"/>
        <w:rFonts w:ascii="Zurich XCn BT" w:hAnsi="Zurich XCn BT"/>
        <w:noProof/>
        <w:sz w:val="18"/>
      </w:rPr>
      <w:t>2</w:t>
    </w:r>
    <w:r w:rsidR="001D3EA3">
      <w:rPr>
        <w:rStyle w:val="Nmerodepgina"/>
        <w:rFonts w:ascii="Zurich XCn BT" w:hAnsi="Zurich XCn BT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668" w:rsidRDefault="00CC4668">
      <w:r>
        <w:separator/>
      </w:r>
    </w:p>
  </w:footnote>
  <w:footnote w:type="continuationSeparator" w:id="0">
    <w:p w:rsidR="00CC4668" w:rsidRDefault="00CC4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EA3" w:rsidRPr="00B76628" w:rsidRDefault="001D3EA3" w:rsidP="00B31F7C">
    <w:pPr>
      <w:pStyle w:val="Cabealho"/>
      <w:jc w:val="right"/>
      <w:rPr>
        <w:rFonts w:ascii="Zurich XCn BT" w:hAnsi="Zurich XCn BT" w:cs="Arial"/>
        <w:sz w:val="20"/>
        <w:szCs w:val="20"/>
      </w:rPr>
    </w:pPr>
    <w:r>
      <w:rPr>
        <w:rFonts w:ascii="Zurich XCn BT" w:hAnsi="Zurich XCn BT"/>
        <w:noProof/>
        <w:sz w:val="20"/>
        <w:szCs w:val="20"/>
      </w:rPr>
      <w:t>Plano de Gerenciamento da Qualidade</w:t>
    </w:r>
  </w:p>
  <w:p w:rsidR="001D3EA3" w:rsidRDefault="001D3EA3" w:rsidP="00B31F7C">
    <w:pPr>
      <w:pStyle w:val="Cabealho"/>
    </w:pPr>
  </w:p>
  <w:p w:rsidR="001D3EA3" w:rsidRDefault="001D3EA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E45F87"/>
    <w:multiLevelType w:val="hybridMultilevel"/>
    <w:tmpl w:val="0FF23B5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0635"/>
    <w:multiLevelType w:val="hybridMultilevel"/>
    <w:tmpl w:val="156E7310"/>
    <w:lvl w:ilvl="0" w:tplc="23E42796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E4"/>
    <w:rsid w:val="000C3B49"/>
    <w:rsid w:val="000F279B"/>
    <w:rsid w:val="0013326B"/>
    <w:rsid w:val="00174599"/>
    <w:rsid w:val="001D3EA3"/>
    <w:rsid w:val="0025790C"/>
    <w:rsid w:val="002656A1"/>
    <w:rsid w:val="00287913"/>
    <w:rsid w:val="002C4110"/>
    <w:rsid w:val="002E1C25"/>
    <w:rsid w:val="00335760"/>
    <w:rsid w:val="003364BD"/>
    <w:rsid w:val="003616E8"/>
    <w:rsid w:val="0037131B"/>
    <w:rsid w:val="003B02D1"/>
    <w:rsid w:val="004B094A"/>
    <w:rsid w:val="0050351D"/>
    <w:rsid w:val="0052151B"/>
    <w:rsid w:val="00537C67"/>
    <w:rsid w:val="00537F5D"/>
    <w:rsid w:val="00577421"/>
    <w:rsid w:val="005C4090"/>
    <w:rsid w:val="005F225A"/>
    <w:rsid w:val="00611BF3"/>
    <w:rsid w:val="006714D9"/>
    <w:rsid w:val="006A6CF4"/>
    <w:rsid w:val="006B0366"/>
    <w:rsid w:val="006D1126"/>
    <w:rsid w:val="006D5472"/>
    <w:rsid w:val="006E2BF7"/>
    <w:rsid w:val="00705A54"/>
    <w:rsid w:val="00712BBF"/>
    <w:rsid w:val="0078571C"/>
    <w:rsid w:val="007F048F"/>
    <w:rsid w:val="008335FA"/>
    <w:rsid w:val="008D4BAC"/>
    <w:rsid w:val="008E088E"/>
    <w:rsid w:val="008F47B0"/>
    <w:rsid w:val="008F488B"/>
    <w:rsid w:val="00924379"/>
    <w:rsid w:val="00952897"/>
    <w:rsid w:val="009B7903"/>
    <w:rsid w:val="009D1AB8"/>
    <w:rsid w:val="00A065C9"/>
    <w:rsid w:val="00A0744F"/>
    <w:rsid w:val="00A332A3"/>
    <w:rsid w:val="00A40B0F"/>
    <w:rsid w:val="00A5450E"/>
    <w:rsid w:val="00A75F5F"/>
    <w:rsid w:val="00A86B20"/>
    <w:rsid w:val="00AE2628"/>
    <w:rsid w:val="00B31F7C"/>
    <w:rsid w:val="00B719AF"/>
    <w:rsid w:val="00BA73F2"/>
    <w:rsid w:val="00BB4FB8"/>
    <w:rsid w:val="00BE3BAE"/>
    <w:rsid w:val="00C027DF"/>
    <w:rsid w:val="00C516E4"/>
    <w:rsid w:val="00C62C06"/>
    <w:rsid w:val="00C76E7B"/>
    <w:rsid w:val="00C94AAA"/>
    <w:rsid w:val="00CC2A10"/>
    <w:rsid w:val="00CC4668"/>
    <w:rsid w:val="00CF2373"/>
    <w:rsid w:val="00CF60FE"/>
    <w:rsid w:val="00D146E9"/>
    <w:rsid w:val="00DA53F9"/>
    <w:rsid w:val="00DC29C8"/>
    <w:rsid w:val="00DC6C9F"/>
    <w:rsid w:val="00DF1679"/>
    <w:rsid w:val="00E4058B"/>
    <w:rsid w:val="00E50D1B"/>
    <w:rsid w:val="00E82454"/>
    <w:rsid w:val="00E842B8"/>
    <w:rsid w:val="00E9456D"/>
    <w:rsid w:val="00EB3256"/>
    <w:rsid w:val="00EB359E"/>
    <w:rsid w:val="00EC131E"/>
    <w:rsid w:val="00ED6FEB"/>
    <w:rsid w:val="00F00AD1"/>
    <w:rsid w:val="00F21147"/>
    <w:rsid w:val="00F416B6"/>
    <w:rsid w:val="00F8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71E5C0-7C81-4A1C-9989-13E2A2DC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7F048F"/>
    <w:pPr>
      <w:keepNext/>
      <w:numPr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F048F"/>
    <w:pPr>
      <w:keepNext/>
      <w:numPr>
        <w:numId w:val="7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aliases w:val=" Char Char"/>
    <w:link w:val="a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wlines">
    <w:name w:val="heading 1 w/ lines"/>
    <w:basedOn w:val="Ttulo1"/>
    <w:rsid w:val="00335760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35760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2E1C25"/>
  </w:style>
  <w:style w:type="paragraph" w:styleId="Sumrio2">
    <w:name w:val="toc 2"/>
    <w:basedOn w:val="Normal"/>
    <w:next w:val="Normal"/>
    <w:autoRedefine/>
    <w:semiHidden/>
    <w:rsid w:val="002E1C25"/>
    <w:pPr>
      <w:ind w:left="240"/>
    </w:pPr>
  </w:style>
  <w:style w:type="paragraph" w:customStyle="1" w:styleId="a">
    <w:basedOn w:val="Normal"/>
    <w:link w:val="Fontepargpadro"/>
    <w:rsid w:val="00DF167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io\Downloads\Template%20Plano%20de%20Gerenciamento%20de%20Qualidade%20(Aula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Plano de Gerenciamento de Qualidade (Aula)</Template>
  <TotalTime>1</TotalTime>
  <Pages>2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DA QUALIDADE</vt:lpstr>
    </vt:vector>
  </TitlesOfParts>
  <Company>www.ricardovargas.com.br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/>
  <dc:creator>fabricio</dc:creator>
  <cp:keywords/>
  <dc:description/>
  <cp:lastModifiedBy>Prof. Fabrício - Ciência da Computação - Unis</cp:lastModifiedBy>
  <cp:revision>1</cp:revision>
  <cp:lastPrinted>2003-02-06T20:45:00Z</cp:lastPrinted>
  <dcterms:created xsi:type="dcterms:W3CDTF">2013-03-18T18:34:00Z</dcterms:created>
  <dcterms:modified xsi:type="dcterms:W3CDTF">2013-03-18T18:35:00Z</dcterms:modified>
</cp:coreProperties>
</file>